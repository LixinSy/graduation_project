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9963" w14:textId="77777777" w:rsidR="0098270E" w:rsidRDefault="0098270E" w:rsidP="0098270E">
      <w:pPr>
        <w:pStyle w:val="a8"/>
        <w:ind w:firstLineChars="0" w:firstLine="0"/>
      </w:pPr>
    </w:p>
    <w:p w14:paraId="00E02141" w14:textId="77777777" w:rsidR="0098270E" w:rsidRDefault="0098270E" w:rsidP="0098270E">
      <w:pPr>
        <w:pStyle w:val="a8"/>
        <w:ind w:firstLineChars="0" w:firstLine="0"/>
      </w:pPr>
    </w:p>
    <w:p w14:paraId="316871E0" w14:textId="77777777" w:rsidR="0065286F" w:rsidRDefault="0098270E" w:rsidP="00761750">
      <w:pPr>
        <w:pStyle w:val="a8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21AF08DD" wp14:editId="52F3C274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6380" w14:textId="77777777" w:rsidR="0098270E" w:rsidRDefault="0098270E" w:rsidP="0098270E">
      <w:pPr>
        <w:pStyle w:val="a8"/>
        <w:ind w:firstLineChars="0" w:firstLine="0"/>
      </w:pPr>
    </w:p>
    <w:p w14:paraId="1126E6EA" w14:textId="77777777" w:rsidR="0098270E" w:rsidRDefault="0098270E" w:rsidP="0098270E">
      <w:pPr>
        <w:pStyle w:val="a8"/>
        <w:ind w:firstLineChars="0" w:firstLine="0"/>
      </w:pPr>
    </w:p>
    <w:p w14:paraId="1C756871" w14:textId="77777777" w:rsidR="0098270E" w:rsidRDefault="0098270E" w:rsidP="0098270E">
      <w:pPr>
        <w:pStyle w:val="a8"/>
        <w:ind w:firstLineChars="0" w:firstLine="0"/>
      </w:pPr>
    </w:p>
    <w:p w14:paraId="5F346AD3" w14:textId="77777777" w:rsidR="0098270E" w:rsidRDefault="00A5405E" w:rsidP="00A5405E">
      <w:pPr>
        <w:pStyle w:val="af7"/>
      </w:pPr>
      <w:commentRangeStart w:id="0"/>
      <w:r w:rsidRPr="00C27760">
        <w:t>本科毕业论文（设计）</w:t>
      </w:r>
      <w:commentRangeEnd w:id="0"/>
      <w:r>
        <w:rPr>
          <w:rStyle w:val="afb"/>
        </w:rPr>
        <w:commentReference w:id="0"/>
      </w:r>
    </w:p>
    <w:p w14:paraId="78F30E32" w14:textId="77777777" w:rsidR="00A5405E" w:rsidRPr="00A5405E" w:rsidRDefault="00A5405E" w:rsidP="00A5405E"/>
    <w:p w14:paraId="1F74836F" w14:textId="77777777" w:rsidR="0098270E" w:rsidRPr="00A5405E" w:rsidRDefault="00AF5040" w:rsidP="0098270E">
      <w:pPr>
        <w:pStyle w:val="af7"/>
      </w:pPr>
      <w:r>
        <w:t>数据库</w:t>
      </w:r>
      <w:r w:rsidR="00761750">
        <w:t>设计说明书</w:t>
      </w:r>
    </w:p>
    <w:p w14:paraId="53E3091F" w14:textId="77777777" w:rsidR="0098270E" w:rsidRDefault="0098270E" w:rsidP="0098270E"/>
    <w:p w14:paraId="47E1D542" w14:textId="77777777" w:rsidR="0098270E" w:rsidRPr="0098270E" w:rsidRDefault="0098270E" w:rsidP="0098270E"/>
    <w:p w14:paraId="3DBF2D81" w14:textId="77777777" w:rsidR="0098270E" w:rsidRDefault="0098270E" w:rsidP="0098270E">
      <w:pPr>
        <w:pStyle w:val="a8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DC32D5" w14:paraId="13AC856D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A41703F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sdt>
          <w:sdtPr>
            <w:rPr>
              <w:rFonts w:eastAsia="楷体_GB2312"/>
              <w:b/>
              <w:bCs/>
              <w:spacing w:val="-20"/>
              <w:sz w:val="30"/>
              <w:szCs w:val="30"/>
            </w:rPr>
            <w:id w:val="-119070342"/>
            <w:placeholder>
              <w:docPart w:val="A2A9B3C2550B4C1CA4F4A71EA72F66EE"/>
            </w:placeholder>
          </w:sdtPr>
          <w:sdtEndPr/>
          <w:sdtContent>
            <w:tc>
              <w:tcPr>
                <w:tcW w:w="4536" w:type="dxa"/>
                <w:tcBorders>
                  <w:bottom w:val="single" w:sz="12" w:space="0" w:color="auto"/>
                </w:tcBorders>
                <w:vAlign w:val="center"/>
              </w:tcPr>
              <w:p w14:paraId="6B7C1E8A" w14:textId="77777777" w:rsidR="0098270E" w:rsidRPr="00DC32D5" w:rsidRDefault="00D86C7C" w:rsidP="00246A64">
                <w:pPr>
                  <w:jc w:val="center"/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</w:pP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李莘</w:t>
                </w:r>
              </w:p>
            </w:tc>
          </w:sdtContent>
        </w:sdt>
      </w:tr>
      <w:tr w:rsidR="0098270E" w:rsidRPr="00DC32D5" w14:paraId="46FEF8E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5C8772A6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sdt>
          <w:sdtPr>
            <w:rPr>
              <w:b/>
              <w:sz w:val="30"/>
              <w:szCs w:val="30"/>
            </w:rPr>
            <w:id w:val="-1185286514"/>
            <w:placeholder>
              <w:docPart w:val="7A4A3CAEC7B845C8A94DA04934CE5A2A"/>
            </w:placeholder>
          </w:sdtPr>
          <w:sdtEndPr/>
          <w:sdtContent>
            <w:tc>
              <w:tcPr>
                <w:tcW w:w="4536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  <w:p w14:paraId="53463228" w14:textId="77777777" w:rsidR="0098270E" w:rsidRPr="00DC32D5" w:rsidRDefault="00D86C7C" w:rsidP="003F2AB6">
                <w:pPr>
                  <w:jc w:val="center"/>
                  <w:rPr>
                    <w:b/>
                    <w:sz w:val="30"/>
                    <w:szCs w:val="30"/>
                  </w:rPr>
                </w:pPr>
                <w:r>
                  <w:rPr>
                    <w:b/>
                    <w:sz w:val="30"/>
                    <w:szCs w:val="30"/>
                  </w:rPr>
                  <w:t>2015053025</w:t>
                </w:r>
              </w:p>
            </w:tc>
          </w:sdtContent>
        </w:sdt>
      </w:tr>
      <w:tr w:rsidR="00A5405E" w:rsidRPr="00DC32D5" w14:paraId="3BC005E8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3EA0987B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066E3E" w14:textId="77777777" w:rsidR="00A5405E" w:rsidRPr="00DC32D5" w:rsidRDefault="007F119A" w:rsidP="00273C19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b/>
                  <w:sz w:val="30"/>
                  <w:szCs w:val="30"/>
                </w:rPr>
                <w:id w:val="1200205562"/>
                <w:placeholder>
                  <w:docPart w:val="82FBDC5993AF48FBB2D18B60887C5083"/>
                </w:placeholder>
                <w:dropDownList>
                  <w:listItem w:displayText="计算机科学与技术" w:value="计算机科学与技术"/>
                  <w:listItem w:displayText="数字媒体技术" w:value="数字媒体技术"/>
                </w:dropDownList>
              </w:sdtPr>
              <w:sdtEndPr/>
              <w:sdtContent>
                <w:r w:rsidR="00D86C7C">
                  <w:rPr>
                    <w:b/>
                    <w:sz w:val="30"/>
                    <w:szCs w:val="30"/>
                  </w:rPr>
                  <w:t>数字媒体技术</w:t>
                </w:r>
              </w:sdtContent>
            </w:sdt>
          </w:p>
        </w:tc>
      </w:tr>
      <w:tr w:rsidR="00B065CC" w:rsidRPr="00DC32D5" w14:paraId="27CBE010" w14:textId="77777777" w:rsidTr="00B065CC">
        <w:trPr>
          <w:trHeight w:val="570"/>
          <w:jc w:val="center"/>
        </w:trPr>
        <w:tc>
          <w:tcPr>
            <w:tcW w:w="1838" w:type="dxa"/>
            <w:vAlign w:val="bottom"/>
          </w:tcPr>
          <w:p w14:paraId="50AF76C3" w14:textId="77777777" w:rsidR="00B065CC" w:rsidRPr="00326245" w:rsidRDefault="00B065CC" w:rsidP="00292169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6BFCBD" w14:textId="77777777" w:rsidR="00B065CC" w:rsidRPr="00B065CC" w:rsidRDefault="007F119A" w:rsidP="00292169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placeholder>
                  <w:docPart w:val="775115955A9042BB9B8C60BDEF8A3BDC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D86C7C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2015</w:t>
                </w:r>
              </w:sdtContent>
            </w:sdt>
            <w:r w:rsidR="00B065CC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placeholder>
                  <w:docPart w:val="BE55022E3AE34DFA8409668C9DC0A5D2"/>
                </w:placeholder>
                <w:dropDownList>
                  <w:listItem w:displayText="计算机（应用）" w:value="计算机（应用）"/>
                  <w:listItem w:displayText="计算机（工程）" w:value="计算机（工程）"/>
                  <w:listItem w:displayText="数媒" w:value="数媒"/>
                </w:dropDownList>
              </w:sdtPr>
              <w:sdtEndPr/>
              <w:sdtContent>
                <w:proofErr w:type="gramStart"/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数媒</w:t>
                </w:r>
                <w:proofErr w:type="gramEnd"/>
              </w:sdtContent>
            </w:sdt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27E4A06DA75D492DAD9CE2DF3CF0669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B065C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B065CC" w:rsidRPr="00DC32D5" w14:paraId="1277AB0E" w14:textId="77777777" w:rsidTr="00B065CC">
        <w:trPr>
          <w:trHeight w:val="570"/>
          <w:jc w:val="center"/>
        </w:trPr>
        <w:tc>
          <w:tcPr>
            <w:tcW w:w="1838" w:type="dxa"/>
            <w:vAlign w:val="bottom"/>
          </w:tcPr>
          <w:p w14:paraId="535F93F6" w14:textId="77777777" w:rsidR="00B065CC" w:rsidRDefault="00B065CC" w:rsidP="00292169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BC2F85" w14:textId="77777777" w:rsidR="00B065CC" w:rsidRPr="00B065CC" w:rsidRDefault="007F119A" w:rsidP="00292169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id w:val="1148326134"/>
                <w:placeholder>
                  <w:docPart w:val="43D01F55CEA9466A8A2B5FBB772DA58C"/>
                </w:placeholder>
              </w:sdtPr>
              <w:sdtEndPr/>
              <w:sdtContent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鄢田云</w:t>
                </w:r>
              </w:sdtContent>
            </w:sdt>
            <w:r w:rsidR="00B065C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EB6E6DFB68644E49A50D4B6C7D1E7F2D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副教授</w:t>
                </w:r>
              </w:sdtContent>
            </w:sdt>
            <w:r w:rsidR="00B065C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B065CC" w:rsidRPr="00DC32D5" w14:paraId="1252A135" w14:textId="77777777" w:rsidTr="00B065CC">
        <w:trPr>
          <w:trHeight w:val="570"/>
          <w:jc w:val="center"/>
        </w:trPr>
        <w:tc>
          <w:tcPr>
            <w:tcW w:w="1838" w:type="dxa"/>
            <w:vAlign w:val="bottom"/>
          </w:tcPr>
          <w:p w14:paraId="13E9F23C" w14:textId="77777777" w:rsidR="00B065CC" w:rsidRDefault="00B065CC" w:rsidP="00292169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E997A" w14:textId="77777777" w:rsidR="00B065CC" w:rsidRPr="00B065CC" w:rsidRDefault="00B065CC" w:rsidP="00292169">
            <w:pPr>
              <w:jc w:val="center"/>
              <w:rPr>
                <w:b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  <w:bookmarkStart w:id="1" w:name="_GoBack"/>
            <w:bookmarkEnd w:id="1"/>
          </w:p>
        </w:tc>
      </w:tr>
      <w:tr w:rsidR="00B065CC" w:rsidRPr="00DC32D5" w14:paraId="6D560BFD" w14:textId="77777777" w:rsidTr="00B065CC">
        <w:trPr>
          <w:trHeight w:val="570"/>
          <w:jc w:val="center"/>
        </w:trPr>
        <w:tc>
          <w:tcPr>
            <w:tcW w:w="1838" w:type="dxa"/>
            <w:vAlign w:val="bottom"/>
          </w:tcPr>
          <w:p w14:paraId="06FF3776" w14:textId="77777777" w:rsidR="00B065CC" w:rsidRPr="00B065CC" w:rsidRDefault="00B065CC" w:rsidP="00292169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FF6F1B" w14:textId="77777777" w:rsidR="00B065CC" w:rsidRPr="00B065CC" w:rsidRDefault="007F119A" w:rsidP="00292169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FC802225410146F1858F05C1DC706C55"/>
                </w:placeholder>
                <w:date w:fullDate="2019-01-17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17</w:t>
                </w:r>
                <w:r w:rsidR="00D86C7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1916D70F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1C450E87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B065CC">
        <w:rPr>
          <w:rFonts w:eastAsia="华文中宋" w:hAnsi="华文中宋" w:hint="eastAsia"/>
          <w:sz w:val="30"/>
          <w:szCs w:val="30"/>
        </w:rPr>
        <w:t>18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 w:rsidR="00B065CC">
        <w:rPr>
          <w:rFonts w:eastAsia="华文中宋" w:hAnsi="华文中宋" w:hint="eastAsia"/>
          <w:sz w:val="30"/>
          <w:szCs w:val="30"/>
        </w:rPr>
        <w:t xml:space="preserve"> 10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204B0DBD" w14:textId="77777777" w:rsidR="00A5405E" w:rsidRDefault="00A5405E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7A5AC414" w14:textId="77777777" w:rsidR="003A3895" w:rsidRDefault="003A389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3A3895" w:rsidSect="005F738C">
          <w:headerReference w:type="default" r:id="rId12"/>
          <w:footerReference w:type="defaul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07212ADB" w14:textId="77777777" w:rsidR="003A3895" w:rsidRDefault="003A3895" w:rsidP="003A3895">
      <w:pPr>
        <w:pStyle w:val="af9"/>
      </w:pPr>
      <w:bookmarkStart w:id="2" w:name="_Toc511421008"/>
      <w:commentRangeStart w:id="3"/>
      <w:r>
        <w:lastRenderedPageBreak/>
        <w:t>目录</w:t>
      </w:r>
      <w:bookmarkEnd w:id="2"/>
      <w:commentRangeEnd w:id="3"/>
      <w:r w:rsidR="00DE63C4">
        <w:rPr>
          <w:rStyle w:val="afb"/>
          <w:rFonts w:eastAsia="宋体" w:cstheme="minorBidi"/>
          <w:b w:val="0"/>
          <w:bCs w:val="0"/>
          <w:kern w:val="2"/>
        </w:rPr>
        <w:commentReference w:id="3"/>
      </w:r>
    </w:p>
    <w:commentRangeStart w:id="4"/>
    <w:p w14:paraId="1E75C324" w14:textId="77777777" w:rsidR="009301AE" w:rsidRDefault="00E632F5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511422371" w:history="1">
        <w:r w:rsidR="009301AE" w:rsidRPr="00220C7D">
          <w:rPr>
            <w:rStyle w:val="affc"/>
            <w:noProof/>
          </w:rPr>
          <w:t>1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引言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_Toc511422371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26CBFCAB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72" w:history="1">
        <w:r w:rsidR="009301AE" w:rsidRPr="00220C7D">
          <w:rPr>
            <w:rStyle w:val="affc"/>
            <w:noProof/>
          </w:rPr>
          <w:t>1.1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编写目的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_Toc511422372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7AA8F59F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73" w:history="1">
        <w:r w:rsidR="009301AE" w:rsidRPr="00220C7D">
          <w:rPr>
            <w:rStyle w:val="affc"/>
            <w:noProof/>
          </w:rPr>
          <w:t>1.2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背景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_Toc511422373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3EE3DC3C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74" w:history="1">
        <w:r w:rsidR="009301AE" w:rsidRPr="00220C7D">
          <w:rPr>
            <w:rStyle w:val="affc"/>
            <w:noProof/>
          </w:rPr>
          <w:t>1.3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术语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_Toc511422374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4684ACDC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75" w:history="1">
        <w:r w:rsidR="009301AE" w:rsidRPr="00220C7D">
          <w:rPr>
            <w:rStyle w:val="affc"/>
            <w:noProof/>
          </w:rPr>
          <w:t>1.4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参考资料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_Toc511422375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6AE83D33" w14:textId="77777777" w:rsidR="009301AE" w:rsidRDefault="007F119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2376" w:history="1">
        <w:r w:rsidR="009301AE" w:rsidRPr="00220C7D">
          <w:rPr>
            <w:rStyle w:val="affc"/>
            <w:noProof/>
          </w:rPr>
          <w:t>2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系统需求分析阶段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_Toc511422376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6A80C017" w14:textId="77777777" w:rsidR="009301AE" w:rsidRDefault="007F119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2377" w:history="1">
        <w:r w:rsidR="009301AE" w:rsidRPr="00220C7D">
          <w:rPr>
            <w:rStyle w:val="affc"/>
            <w:noProof/>
          </w:rPr>
          <w:t>3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概念设计阶段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_Toc511422377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68562837" w14:textId="77777777" w:rsidR="009301AE" w:rsidRDefault="007F119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2378" w:history="1">
        <w:r w:rsidR="009301AE" w:rsidRPr="00220C7D">
          <w:rPr>
            <w:rStyle w:val="affc"/>
            <w:noProof/>
          </w:rPr>
          <w:t>4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逻辑设计阶段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_Toc511422378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4C51BB78" w14:textId="77777777" w:rsidR="009301AE" w:rsidRDefault="007F119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2379" w:history="1">
        <w:r w:rsidR="009301AE" w:rsidRPr="00220C7D">
          <w:rPr>
            <w:rStyle w:val="affc"/>
            <w:noProof/>
          </w:rPr>
          <w:t>5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物理设计阶段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_Toc511422379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7691BD3D" w14:textId="77777777" w:rsidR="009301AE" w:rsidRDefault="007F119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2380" w:history="1">
        <w:r w:rsidR="009301AE" w:rsidRPr="00220C7D">
          <w:rPr>
            <w:rStyle w:val="affc"/>
            <w:noProof/>
          </w:rPr>
          <w:t>6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总体模型及对象列表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_Toc511422380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5015B469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81" w:history="1">
        <w:r w:rsidR="009301AE" w:rsidRPr="00220C7D">
          <w:rPr>
            <w:rStyle w:val="affc"/>
            <w:noProof/>
          </w:rPr>
          <w:t>6.1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总模型图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_Toc511422381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6BB705AC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82" w:history="1">
        <w:r w:rsidR="009301AE" w:rsidRPr="00220C7D">
          <w:rPr>
            <w:rStyle w:val="affc"/>
            <w:noProof/>
          </w:rPr>
          <w:t>6.2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对象列表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_Toc511422382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6761760B" w14:textId="77777777" w:rsidR="009301AE" w:rsidRDefault="007F119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83" w:history="1">
        <w:r w:rsidR="009301AE" w:rsidRPr="00220C7D">
          <w:rPr>
            <w:rStyle w:val="affc"/>
            <w:noProof/>
          </w:rPr>
          <w:t>6.2.1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表列表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_Toc511422383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20FA66D4" w14:textId="77777777" w:rsidR="009301AE" w:rsidRDefault="007F119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84" w:history="1">
        <w:r w:rsidR="009301AE" w:rsidRPr="00220C7D">
          <w:rPr>
            <w:rStyle w:val="affc"/>
            <w:noProof/>
          </w:rPr>
          <w:t>6.2.2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视图列表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_Toc511422384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41479CE5" w14:textId="77777777" w:rsidR="009301AE" w:rsidRDefault="007F119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85" w:history="1">
        <w:r w:rsidR="009301AE" w:rsidRPr="00220C7D">
          <w:rPr>
            <w:rStyle w:val="affc"/>
            <w:noProof/>
          </w:rPr>
          <w:t>6.2.3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存储过程列表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_Toc511422385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735ADAC6" w14:textId="77777777" w:rsidR="009301AE" w:rsidRDefault="007F119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2386" w:history="1">
        <w:r w:rsidR="009301AE" w:rsidRPr="00220C7D">
          <w:rPr>
            <w:rStyle w:val="affc"/>
            <w:noProof/>
          </w:rPr>
          <w:t>7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表信息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_Toc511422386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7F87D91C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87" w:history="1">
        <w:r w:rsidR="009301AE" w:rsidRPr="00220C7D">
          <w:rPr>
            <w:rStyle w:val="affc"/>
            <w:noProof/>
          </w:rPr>
          <w:t>7.1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表</w:t>
        </w:r>
        <w:r w:rsidR="009301AE" w:rsidRPr="00220C7D">
          <w:rPr>
            <w:rStyle w:val="affc"/>
            <w:noProof/>
          </w:rPr>
          <w:t>1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_Toc511422387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19A0F8B1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88" w:history="1">
        <w:r w:rsidR="009301AE" w:rsidRPr="00220C7D">
          <w:rPr>
            <w:rStyle w:val="affc"/>
            <w:noProof/>
          </w:rPr>
          <w:t>7.2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表</w:t>
        </w:r>
        <w:r w:rsidR="009301AE" w:rsidRPr="00220C7D">
          <w:rPr>
            <w:rStyle w:val="affc"/>
            <w:noProof/>
          </w:rPr>
          <w:t>2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_Toc511422388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4F7158F8" w14:textId="77777777" w:rsidR="009301AE" w:rsidRDefault="007F119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2389" w:history="1">
        <w:r w:rsidR="009301AE" w:rsidRPr="00220C7D">
          <w:rPr>
            <w:rStyle w:val="affc"/>
            <w:noProof/>
          </w:rPr>
          <w:t>8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视图信息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_Toc511422389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4A6F048D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90" w:history="1">
        <w:r w:rsidR="009301AE" w:rsidRPr="00220C7D">
          <w:rPr>
            <w:rStyle w:val="affc"/>
            <w:noProof/>
          </w:rPr>
          <w:t>8.1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视图</w:t>
        </w:r>
        <w:r w:rsidR="009301AE" w:rsidRPr="00220C7D">
          <w:rPr>
            <w:rStyle w:val="affc"/>
            <w:noProof/>
          </w:rPr>
          <w:t>1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_Toc511422390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200E62A0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91" w:history="1">
        <w:r w:rsidR="009301AE" w:rsidRPr="00220C7D">
          <w:rPr>
            <w:rStyle w:val="affc"/>
            <w:noProof/>
          </w:rPr>
          <w:t>8.2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视图</w:t>
        </w:r>
        <w:r w:rsidR="009301AE" w:rsidRPr="00220C7D">
          <w:rPr>
            <w:rStyle w:val="affc"/>
            <w:noProof/>
          </w:rPr>
          <w:t>2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_Toc511422391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62EA5FF3" w14:textId="77777777" w:rsidR="009301AE" w:rsidRDefault="007F119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2392" w:history="1">
        <w:r w:rsidR="009301AE" w:rsidRPr="00220C7D">
          <w:rPr>
            <w:rStyle w:val="affc"/>
            <w:noProof/>
          </w:rPr>
          <w:t>9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存储过程信息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_Toc511422392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546FE696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93" w:history="1">
        <w:r w:rsidR="009301AE" w:rsidRPr="00220C7D">
          <w:rPr>
            <w:rStyle w:val="affc"/>
            <w:noProof/>
          </w:rPr>
          <w:t>9.1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存储过程</w:t>
        </w:r>
        <w:r w:rsidR="009301AE" w:rsidRPr="00220C7D">
          <w:rPr>
            <w:rStyle w:val="affc"/>
            <w:noProof/>
          </w:rPr>
          <w:t>1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_Toc511422393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63EDE540" w14:textId="77777777" w:rsidR="009301AE" w:rsidRDefault="007F119A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2394" w:history="1">
        <w:r w:rsidR="009301AE" w:rsidRPr="00220C7D">
          <w:rPr>
            <w:rStyle w:val="affc"/>
            <w:noProof/>
          </w:rPr>
          <w:t>9.2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存储过程</w:t>
        </w:r>
        <w:r w:rsidR="009301AE" w:rsidRPr="00220C7D">
          <w:rPr>
            <w:rStyle w:val="affc"/>
            <w:noProof/>
          </w:rPr>
          <w:t>2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_Toc511422394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3880C382" w14:textId="77777777" w:rsidR="009301AE" w:rsidRDefault="007F119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2395" w:history="1">
        <w:r w:rsidR="009301AE" w:rsidRPr="00220C7D">
          <w:rPr>
            <w:rStyle w:val="affc"/>
            <w:noProof/>
          </w:rPr>
          <w:t>10</w:t>
        </w:r>
        <w:r w:rsidR="009301AE">
          <w:rPr>
            <w:rFonts w:asciiTheme="minorHAnsi" w:eastAsiaTheme="minorEastAsia" w:hAnsiTheme="minorHAnsi"/>
            <w:noProof/>
            <w:szCs w:val="22"/>
          </w:rPr>
          <w:tab/>
        </w:r>
        <w:r w:rsidR="009301AE" w:rsidRPr="00220C7D">
          <w:rPr>
            <w:rStyle w:val="affc"/>
            <w:rFonts w:hint="eastAsia"/>
            <w:noProof/>
          </w:rPr>
          <w:t>数据库安全设计</w:t>
        </w:r>
        <w:r w:rsidR="009301AE">
          <w:rPr>
            <w:noProof/>
            <w:webHidden/>
          </w:rPr>
          <w:tab/>
        </w:r>
        <w:r w:rsidR="009301AE">
          <w:rPr>
            <w:noProof/>
            <w:webHidden/>
          </w:rPr>
          <w:fldChar w:fldCharType="begin"/>
        </w:r>
        <w:r w:rsidR="009301AE">
          <w:rPr>
            <w:noProof/>
            <w:webHidden/>
          </w:rPr>
          <w:instrText xml:space="preserve"> PAGEREF _Toc511422395 \h </w:instrText>
        </w:r>
        <w:r w:rsidR="009301AE">
          <w:rPr>
            <w:noProof/>
            <w:webHidden/>
          </w:rPr>
        </w:r>
        <w:r w:rsidR="009301AE">
          <w:rPr>
            <w:noProof/>
            <w:webHidden/>
          </w:rPr>
          <w:fldChar w:fldCharType="separate"/>
        </w:r>
        <w:r w:rsidR="00D86C7C">
          <w:rPr>
            <w:noProof/>
            <w:webHidden/>
          </w:rPr>
          <w:t>- 1 -</w:t>
        </w:r>
        <w:r w:rsidR="009301AE">
          <w:rPr>
            <w:noProof/>
            <w:webHidden/>
          </w:rPr>
          <w:fldChar w:fldCharType="end"/>
        </w:r>
      </w:hyperlink>
    </w:p>
    <w:p w14:paraId="3ED92459" w14:textId="77777777" w:rsidR="003A3895" w:rsidRDefault="00E632F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  <w:commentRangeEnd w:id="4"/>
      <w:r w:rsidR="00DE63C4">
        <w:rPr>
          <w:rStyle w:val="afb"/>
        </w:rPr>
        <w:commentReference w:id="4"/>
      </w:r>
    </w:p>
    <w:p w14:paraId="2B54472B" w14:textId="77777777" w:rsidR="003A3895" w:rsidRDefault="003A3895" w:rsidP="00A5405E">
      <w:pPr>
        <w:pStyle w:val="a8"/>
        <w:ind w:firstLineChars="0" w:firstLine="0"/>
        <w:jc w:val="center"/>
      </w:pPr>
    </w:p>
    <w:p w14:paraId="5B3B187B" w14:textId="77777777" w:rsidR="00A5405E" w:rsidRDefault="00A5405E" w:rsidP="0098270E">
      <w:pPr>
        <w:pStyle w:val="a8"/>
        <w:ind w:firstLineChars="0" w:firstLine="0"/>
        <w:sectPr w:rsidR="00A5405E" w:rsidSect="00AF5040">
          <w:footerReference w:type="firs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5271B0D" w14:textId="77777777" w:rsidR="00967BB4" w:rsidRDefault="00967BB4" w:rsidP="00967BB4">
      <w:pPr>
        <w:pStyle w:val="1"/>
        <w:spacing w:before="312"/>
      </w:pPr>
      <w:bookmarkStart w:id="5" w:name="_Toc511421009"/>
      <w:bookmarkStart w:id="6" w:name="_Toc511422371"/>
      <w:commentRangeStart w:id="7"/>
      <w:r>
        <w:rPr>
          <w:rFonts w:hint="eastAsia"/>
        </w:rPr>
        <w:lastRenderedPageBreak/>
        <w:t>引言</w:t>
      </w:r>
      <w:commentRangeEnd w:id="7"/>
      <w:r w:rsidR="00DE6DE8">
        <w:rPr>
          <w:rStyle w:val="afb"/>
          <w:b w:val="0"/>
          <w:bCs w:val="0"/>
          <w:kern w:val="2"/>
        </w:rPr>
        <w:commentReference w:id="7"/>
      </w:r>
      <w:bookmarkEnd w:id="5"/>
      <w:bookmarkEnd w:id="6"/>
    </w:p>
    <w:p w14:paraId="48457892" w14:textId="77777777" w:rsidR="00967BB4" w:rsidRPr="005E2641" w:rsidRDefault="00967BB4" w:rsidP="00967BB4">
      <w:pPr>
        <w:pStyle w:val="2"/>
      </w:pPr>
      <w:bookmarkStart w:id="8" w:name="_Toc373097935"/>
      <w:bookmarkStart w:id="9" w:name="_Toc511421010"/>
      <w:bookmarkStart w:id="10" w:name="_Toc511422372"/>
      <w:r>
        <w:rPr>
          <w:rFonts w:hint="eastAsia"/>
        </w:rPr>
        <w:t>编写</w:t>
      </w:r>
      <w:r w:rsidRPr="005E2641">
        <w:rPr>
          <w:rFonts w:hint="eastAsia"/>
        </w:rPr>
        <w:t>目的</w:t>
      </w:r>
      <w:bookmarkEnd w:id="8"/>
      <w:bookmarkEnd w:id="9"/>
      <w:bookmarkEnd w:id="10"/>
    </w:p>
    <w:p w14:paraId="2C2F5162" w14:textId="77777777" w:rsidR="00967BB4" w:rsidRPr="009F6198" w:rsidRDefault="00AF5040" w:rsidP="00EE0E6B">
      <w:pPr>
        <w:pStyle w:val="a8"/>
        <w:ind w:firstLine="480"/>
      </w:pPr>
      <w:r w:rsidRPr="00AF5040">
        <w:rPr>
          <w:rFonts w:hint="eastAsia"/>
        </w:rPr>
        <w:t>说明编写数据库设计说明书的目的，指出预期的读者。</w:t>
      </w:r>
    </w:p>
    <w:p w14:paraId="2E51D5FF" w14:textId="77777777" w:rsidR="00967BB4" w:rsidRPr="00F35005" w:rsidRDefault="00967BB4" w:rsidP="00967BB4">
      <w:pPr>
        <w:pStyle w:val="2"/>
      </w:pPr>
      <w:bookmarkStart w:id="11" w:name="_Toc54408091"/>
      <w:bookmarkStart w:id="12" w:name="_Toc121896361"/>
      <w:bookmarkStart w:id="13" w:name="_Toc262715904"/>
      <w:bookmarkStart w:id="14" w:name="_Toc373097936"/>
      <w:bookmarkStart w:id="15" w:name="_Toc511421011"/>
      <w:bookmarkStart w:id="16" w:name="_Toc511422373"/>
      <w:commentRangeStart w:id="17"/>
      <w:r>
        <w:rPr>
          <w:rFonts w:hint="eastAsia"/>
        </w:rPr>
        <w:t>背景</w:t>
      </w:r>
      <w:bookmarkEnd w:id="11"/>
      <w:bookmarkEnd w:id="12"/>
      <w:bookmarkEnd w:id="13"/>
      <w:bookmarkEnd w:id="14"/>
      <w:commentRangeEnd w:id="17"/>
      <w:r w:rsidR="00DE6DE8">
        <w:rPr>
          <w:rStyle w:val="afb"/>
          <w:rFonts w:cstheme="minorBidi"/>
          <w:b w:val="0"/>
          <w:bCs w:val="0"/>
        </w:rPr>
        <w:commentReference w:id="17"/>
      </w:r>
      <w:bookmarkEnd w:id="15"/>
      <w:bookmarkEnd w:id="16"/>
    </w:p>
    <w:p w14:paraId="148B76B9" w14:textId="77777777" w:rsidR="00967BB4" w:rsidRPr="00481CDC" w:rsidRDefault="00967BB4" w:rsidP="00EE0E6B">
      <w:pPr>
        <w:pStyle w:val="a8"/>
        <w:ind w:firstLine="480"/>
      </w:pPr>
      <w:r w:rsidRPr="00481CDC">
        <w:rPr>
          <w:rFonts w:hint="eastAsia"/>
        </w:rPr>
        <w:t>描述系统产生的背景，包括：</w:t>
      </w:r>
    </w:p>
    <w:p w14:paraId="45565DF0" w14:textId="77777777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需开发的软件系统的名称，和英文缩写（可选），项目编号（可选）；</w:t>
      </w:r>
    </w:p>
    <w:p w14:paraId="1D5EAC03" w14:textId="77777777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列出此项目的任务提出者、开发者</w:t>
      </w:r>
    </w:p>
    <w:p w14:paraId="53F9B12D" w14:textId="77777777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软件系统应用范围、用户。</w:t>
      </w:r>
    </w:p>
    <w:p w14:paraId="2D0EED21" w14:textId="77777777" w:rsidR="00967BB4" w:rsidRPr="00F35005" w:rsidRDefault="00967BB4" w:rsidP="00967BB4">
      <w:pPr>
        <w:pStyle w:val="2"/>
      </w:pPr>
      <w:bookmarkStart w:id="18" w:name="_Toc121896362"/>
      <w:bookmarkStart w:id="19" w:name="_Toc262715905"/>
      <w:bookmarkStart w:id="20" w:name="_Toc373097937"/>
      <w:bookmarkStart w:id="21" w:name="_Toc511421012"/>
      <w:bookmarkStart w:id="22" w:name="_Toc511422374"/>
      <w:r w:rsidRPr="00F35005">
        <w:rPr>
          <w:rFonts w:hint="eastAsia"/>
        </w:rPr>
        <w:t>术语</w:t>
      </w:r>
      <w:bookmarkEnd w:id="18"/>
      <w:bookmarkEnd w:id="19"/>
      <w:bookmarkEnd w:id="20"/>
      <w:bookmarkEnd w:id="21"/>
      <w:bookmarkEnd w:id="22"/>
    </w:p>
    <w:p w14:paraId="30ABE667" w14:textId="77777777" w:rsidR="00967BB4" w:rsidRPr="00481CDC" w:rsidRDefault="00967BB4" w:rsidP="00EE0E6B">
      <w:pPr>
        <w:pStyle w:val="a8"/>
        <w:ind w:firstLine="480"/>
      </w:pPr>
      <w:commentRangeStart w:id="23"/>
      <w:r w:rsidRPr="00481CDC">
        <w:rPr>
          <w:rFonts w:hint="eastAsia"/>
        </w:rPr>
        <w:t>列出本文件中用到的专门术语、术语定义、外文首字母组词的原词组。</w:t>
      </w:r>
      <w:commentRangeEnd w:id="23"/>
      <w:r w:rsidR="00DE6DE8">
        <w:rPr>
          <w:rStyle w:val="afb"/>
        </w:rPr>
        <w:commentReference w:id="23"/>
      </w:r>
    </w:p>
    <w:p w14:paraId="4DB2C7F9" w14:textId="77777777" w:rsidR="00967BB4" w:rsidRPr="00205850" w:rsidRDefault="00967BB4" w:rsidP="00967BB4">
      <w:pPr>
        <w:pStyle w:val="2"/>
      </w:pPr>
      <w:bookmarkStart w:id="24" w:name="_Toc373097938"/>
      <w:bookmarkStart w:id="25" w:name="_Toc511421013"/>
      <w:bookmarkStart w:id="26" w:name="_Toc511422375"/>
      <w:r>
        <w:rPr>
          <w:rFonts w:hint="eastAsia"/>
        </w:rPr>
        <w:t>参考资料</w:t>
      </w:r>
      <w:bookmarkEnd w:id="24"/>
      <w:bookmarkEnd w:id="25"/>
      <w:bookmarkEnd w:id="26"/>
    </w:p>
    <w:p w14:paraId="5EAE6B08" w14:textId="77777777" w:rsidR="00967BB4" w:rsidRPr="007A42E2" w:rsidRDefault="00967BB4" w:rsidP="00EE0E6B">
      <w:pPr>
        <w:pStyle w:val="a8"/>
        <w:ind w:firstLine="480"/>
      </w:pPr>
      <w:r w:rsidRPr="007A42E2">
        <w:rPr>
          <w:rFonts w:hint="eastAsia"/>
        </w:rPr>
        <w:t>本节列出用得着的参考资料，如：</w:t>
      </w:r>
    </w:p>
    <w:p w14:paraId="644CE7FF" w14:textId="77777777" w:rsidR="00967BB4" w:rsidRPr="007A42E2" w:rsidRDefault="00967BB4" w:rsidP="003A3895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本项目经核准的计划任务书或合同、上级机关的批文；</w:t>
      </w:r>
    </w:p>
    <w:p w14:paraId="756D1686" w14:textId="77777777" w:rsidR="00967BB4" w:rsidRPr="007A42E2" w:rsidRDefault="00967BB4" w:rsidP="003A3895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属于本项目的其他已发表的文件；</w:t>
      </w:r>
    </w:p>
    <w:p w14:paraId="7505FA4D" w14:textId="77777777" w:rsidR="00967BB4" w:rsidRPr="007A42E2" w:rsidRDefault="00967BB4" w:rsidP="003A3895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本文件中各处引用的文件、资料、包括所要用到的软件开发标准。</w:t>
      </w:r>
    </w:p>
    <w:p w14:paraId="01606445" w14:textId="77777777" w:rsidR="00AF5040" w:rsidRDefault="00967BB4" w:rsidP="00AF5040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行业标准和规范。</w:t>
      </w:r>
    </w:p>
    <w:p w14:paraId="69F36E20" w14:textId="77777777" w:rsidR="00967BB4" w:rsidRPr="007A42E2" w:rsidRDefault="00967BB4" w:rsidP="00AF5040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列出这些文件资料的标题、文件编号、发表日期和出版单位。</w:t>
      </w:r>
    </w:p>
    <w:p w14:paraId="3AD4B145" w14:textId="77777777" w:rsidR="00967BB4" w:rsidRDefault="00F264C2" w:rsidP="00967BB4">
      <w:pPr>
        <w:pStyle w:val="1"/>
        <w:spacing w:before="312"/>
      </w:pPr>
      <w:bookmarkStart w:id="27" w:name="_Toc511422376"/>
      <w:r>
        <w:rPr>
          <w:rFonts w:hint="eastAsia"/>
        </w:rPr>
        <w:t>系统需求分析阶段</w:t>
      </w:r>
      <w:bookmarkEnd w:id="27"/>
    </w:p>
    <w:p w14:paraId="0CA17BBC" w14:textId="77777777" w:rsidR="00F264C2" w:rsidRDefault="00F264C2" w:rsidP="00F264C2">
      <w:pPr>
        <w:pStyle w:val="1"/>
        <w:spacing w:before="312"/>
      </w:pPr>
      <w:bookmarkStart w:id="28" w:name="_Toc511422377"/>
      <w:r>
        <w:t>概念设计阶段</w:t>
      </w:r>
      <w:bookmarkEnd w:id="28"/>
    </w:p>
    <w:p w14:paraId="2A14A2B5" w14:textId="77777777" w:rsidR="00F264C2" w:rsidRDefault="00F264C2" w:rsidP="00F264C2">
      <w:pPr>
        <w:pStyle w:val="1"/>
        <w:spacing w:before="312"/>
      </w:pPr>
      <w:bookmarkStart w:id="29" w:name="_Toc511422378"/>
      <w:r>
        <w:rPr>
          <w:rFonts w:hint="eastAsia"/>
        </w:rPr>
        <w:t>逻辑设计阶段</w:t>
      </w:r>
      <w:bookmarkEnd w:id="29"/>
    </w:p>
    <w:p w14:paraId="74B2B133" w14:textId="77777777" w:rsidR="00F264C2" w:rsidRDefault="00F264C2" w:rsidP="00F264C2">
      <w:pPr>
        <w:pStyle w:val="1"/>
        <w:spacing w:before="312"/>
      </w:pPr>
      <w:bookmarkStart w:id="30" w:name="_Toc511422379"/>
      <w:r>
        <w:t>物理设计阶段</w:t>
      </w:r>
      <w:bookmarkEnd w:id="30"/>
    </w:p>
    <w:p w14:paraId="0644DB41" w14:textId="77777777" w:rsidR="00F264C2" w:rsidRPr="00F264C2" w:rsidRDefault="00F264C2" w:rsidP="00F264C2">
      <w:pPr>
        <w:pStyle w:val="1"/>
        <w:spacing w:before="312"/>
      </w:pPr>
      <w:bookmarkStart w:id="31" w:name="_Toc511422380"/>
      <w:r>
        <w:t>总体模型及对象列表</w:t>
      </w:r>
      <w:bookmarkEnd w:id="31"/>
    </w:p>
    <w:p w14:paraId="1A9C0B7B" w14:textId="77777777" w:rsidR="00F264C2" w:rsidRDefault="00F264C2" w:rsidP="00F264C2">
      <w:pPr>
        <w:pStyle w:val="2"/>
      </w:pPr>
      <w:bookmarkStart w:id="32" w:name="_Toc510204481"/>
      <w:bookmarkStart w:id="33" w:name="_Toc511422381"/>
      <w:r w:rsidRPr="00DE3C39">
        <w:rPr>
          <w:rFonts w:hint="eastAsia"/>
        </w:rPr>
        <w:t>总模型图</w:t>
      </w:r>
      <w:bookmarkEnd w:id="32"/>
      <w:bookmarkEnd w:id="33"/>
    </w:p>
    <w:p w14:paraId="6F71305E" w14:textId="77777777" w:rsidR="00F264C2" w:rsidRDefault="00F264C2" w:rsidP="00F264C2">
      <w:pPr>
        <w:pStyle w:val="a8"/>
        <w:ind w:firstLine="480"/>
      </w:pPr>
      <w:r w:rsidRPr="007C79D9">
        <w:rPr>
          <w:rFonts w:hint="eastAsia"/>
        </w:rPr>
        <w:t>给出系统</w:t>
      </w:r>
      <w:r>
        <w:rPr>
          <w:rFonts w:hint="eastAsia"/>
        </w:rPr>
        <w:t>数据库</w:t>
      </w:r>
      <w:r w:rsidRPr="007C79D9">
        <w:rPr>
          <w:rFonts w:hint="eastAsia"/>
        </w:rPr>
        <w:t>模型图。通过模型图，能够</w:t>
      </w:r>
      <w:proofErr w:type="gramStart"/>
      <w:r w:rsidRPr="007C79D9">
        <w:rPr>
          <w:rFonts w:hint="eastAsia"/>
        </w:rPr>
        <w:t>反应库表之间</w:t>
      </w:r>
      <w:proofErr w:type="gramEnd"/>
      <w:r w:rsidRPr="007C79D9">
        <w:rPr>
          <w:rFonts w:hint="eastAsia"/>
        </w:rPr>
        <w:t>存在的各种关系。</w:t>
      </w:r>
    </w:p>
    <w:p w14:paraId="64597950" w14:textId="77777777" w:rsidR="00F264C2" w:rsidRDefault="00F264C2" w:rsidP="00F264C2">
      <w:pPr>
        <w:pStyle w:val="2"/>
      </w:pPr>
      <w:bookmarkStart w:id="34" w:name="_Toc510204482"/>
      <w:bookmarkStart w:id="35" w:name="_Toc511422382"/>
      <w:r w:rsidRPr="000761BA">
        <w:rPr>
          <w:rFonts w:hint="eastAsia"/>
        </w:rPr>
        <w:t>对象列表</w:t>
      </w:r>
      <w:bookmarkEnd w:id="34"/>
      <w:bookmarkEnd w:id="35"/>
    </w:p>
    <w:p w14:paraId="578FD2F2" w14:textId="77777777" w:rsidR="00F264C2" w:rsidRDefault="00F264C2" w:rsidP="00F264C2">
      <w:pPr>
        <w:pStyle w:val="3"/>
      </w:pPr>
      <w:bookmarkStart w:id="36" w:name="_Toc266712977"/>
      <w:bookmarkStart w:id="37" w:name="_Toc510204483"/>
      <w:bookmarkStart w:id="38" w:name="_Toc511422383"/>
      <w:r w:rsidRPr="00B423A7">
        <w:rPr>
          <w:rFonts w:hint="eastAsia"/>
        </w:rPr>
        <w:t>表列表</w:t>
      </w:r>
      <w:bookmarkEnd w:id="36"/>
      <w:bookmarkEnd w:id="37"/>
      <w:bookmarkEnd w:id="38"/>
    </w:p>
    <w:p w14:paraId="439C626F" w14:textId="77777777" w:rsidR="00F264C2" w:rsidRPr="00F264C2" w:rsidRDefault="00F264C2" w:rsidP="00F264C2">
      <w:pPr>
        <w:pStyle w:val="a8"/>
        <w:ind w:firstLine="480"/>
      </w:pPr>
    </w:p>
    <w:p w14:paraId="617911F7" w14:textId="77777777" w:rsidR="00D01869" w:rsidRPr="00F264C2" w:rsidRDefault="00D01869" w:rsidP="00F264C2">
      <w:pPr>
        <w:pStyle w:val="af5"/>
        <w:spacing w:before="156"/>
      </w:pPr>
      <w:commentRangeStart w:id="39"/>
      <w:r w:rsidRPr="00F264C2">
        <w:rPr>
          <w:rFonts w:hint="eastAsia"/>
        </w:rPr>
        <w:lastRenderedPageBreak/>
        <w:t>表</w:t>
      </w:r>
      <w:r w:rsidR="00295E3D" w:rsidRPr="00F264C2">
        <w:fldChar w:fldCharType="begin"/>
      </w:r>
      <w:r w:rsidR="00295E3D" w:rsidRPr="00F264C2">
        <w:instrText xml:space="preserve"> </w:instrText>
      </w:r>
      <w:r w:rsidR="00295E3D" w:rsidRPr="00F264C2">
        <w:rPr>
          <w:rFonts w:hint="eastAsia"/>
        </w:rPr>
        <w:instrText>STYLEREF 1 \s</w:instrText>
      </w:r>
      <w:r w:rsidR="00295E3D" w:rsidRPr="00F264C2">
        <w:instrText xml:space="preserve"> </w:instrText>
      </w:r>
      <w:r w:rsidR="00295E3D" w:rsidRPr="00F264C2">
        <w:fldChar w:fldCharType="separate"/>
      </w:r>
      <w:r w:rsidR="00D86C7C">
        <w:rPr>
          <w:noProof/>
        </w:rPr>
        <w:t>6</w:t>
      </w:r>
      <w:r w:rsidR="00295E3D" w:rsidRPr="00F264C2">
        <w:fldChar w:fldCharType="end"/>
      </w:r>
      <w:r w:rsidR="00295E3D" w:rsidRPr="00F264C2">
        <w:noBreakHyphen/>
      </w:r>
      <w:r w:rsidR="00295E3D" w:rsidRPr="00F264C2">
        <w:fldChar w:fldCharType="begin"/>
      </w:r>
      <w:r w:rsidR="00295E3D" w:rsidRPr="00F264C2">
        <w:instrText xml:space="preserve"> </w:instrText>
      </w:r>
      <w:r w:rsidR="00295E3D" w:rsidRPr="00F264C2">
        <w:rPr>
          <w:rFonts w:hint="eastAsia"/>
        </w:rPr>
        <w:instrText xml:space="preserve">SEQ </w:instrText>
      </w:r>
      <w:r w:rsidR="00295E3D" w:rsidRPr="00F264C2">
        <w:rPr>
          <w:rFonts w:hint="eastAsia"/>
        </w:rPr>
        <w:instrText>表</w:instrText>
      </w:r>
      <w:r w:rsidR="00295E3D" w:rsidRPr="00F264C2">
        <w:rPr>
          <w:rFonts w:hint="eastAsia"/>
        </w:rPr>
        <w:instrText xml:space="preserve"> \* ARABIC \s 1</w:instrText>
      </w:r>
      <w:r w:rsidR="00295E3D" w:rsidRPr="00F264C2">
        <w:instrText xml:space="preserve"> </w:instrText>
      </w:r>
      <w:r w:rsidR="00295E3D" w:rsidRPr="00F264C2">
        <w:fldChar w:fldCharType="separate"/>
      </w:r>
      <w:r w:rsidR="00D86C7C">
        <w:rPr>
          <w:noProof/>
        </w:rPr>
        <w:t>1</w:t>
      </w:r>
      <w:r w:rsidR="00295E3D" w:rsidRPr="00F264C2">
        <w:fldChar w:fldCharType="end"/>
      </w:r>
      <w:r w:rsidRPr="00F264C2">
        <w:t xml:space="preserve"> </w:t>
      </w:r>
      <w:r w:rsidRPr="00F264C2">
        <w:rPr>
          <w:rFonts w:hint="eastAsia"/>
        </w:rPr>
        <w:t>表</w:t>
      </w:r>
      <w:commentRangeEnd w:id="39"/>
      <w:r w:rsidR="00F264C2" w:rsidRPr="00F264C2">
        <w:rPr>
          <w:rFonts w:hint="eastAsia"/>
        </w:rPr>
        <w:t>清单</w:t>
      </w:r>
      <w:r w:rsidR="00DE6DE8" w:rsidRPr="00F264C2">
        <w:rPr>
          <w:rStyle w:val="afb"/>
          <w:sz w:val="20"/>
        </w:rPr>
        <w:commentReference w:id="39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12"/>
        <w:gridCol w:w="2295"/>
        <w:gridCol w:w="3124"/>
        <w:gridCol w:w="2069"/>
      </w:tblGrid>
      <w:tr w:rsidR="00F264C2" w:rsidRPr="00F264C2" w14:paraId="5932F8E3" w14:textId="77777777" w:rsidTr="00DE63C4">
        <w:tc>
          <w:tcPr>
            <w:tcW w:w="828" w:type="dxa"/>
            <w:shd w:val="clear" w:color="auto" w:fill="E6E6E6"/>
          </w:tcPr>
          <w:p w14:paraId="7CB3222B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340" w:type="dxa"/>
            <w:shd w:val="clear" w:color="auto" w:fill="E6E6E6"/>
          </w:tcPr>
          <w:p w14:paraId="7F32CBF8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3228" w:type="dxa"/>
            <w:shd w:val="clear" w:color="auto" w:fill="E6E6E6"/>
          </w:tcPr>
          <w:p w14:paraId="5AC7EF24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2132" w:type="dxa"/>
            <w:shd w:val="clear" w:color="auto" w:fill="E6E6E6"/>
          </w:tcPr>
          <w:p w14:paraId="432E1045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备注</w:t>
            </w:r>
          </w:p>
        </w:tc>
      </w:tr>
      <w:tr w:rsidR="00F264C2" w14:paraId="293034CC" w14:textId="77777777" w:rsidTr="00DE63C4">
        <w:tc>
          <w:tcPr>
            <w:tcW w:w="828" w:type="dxa"/>
          </w:tcPr>
          <w:p w14:paraId="138303CB" w14:textId="77777777" w:rsidR="00F264C2" w:rsidRPr="00F264C2" w:rsidRDefault="00F264C2" w:rsidP="00F264C2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1</w:t>
            </w:r>
          </w:p>
        </w:tc>
        <w:tc>
          <w:tcPr>
            <w:tcW w:w="2340" w:type="dxa"/>
          </w:tcPr>
          <w:p w14:paraId="243548BB" w14:textId="77777777" w:rsidR="00F264C2" w:rsidRPr="00F264C2" w:rsidRDefault="00F264C2" w:rsidP="00F264C2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TBL_USER</w:t>
            </w:r>
          </w:p>
        </w:tc>
        <w:tc>
          <w:tcPr>
            <w:tcW w:w="3228" w:type="dxa"/>
          </w:tcPr>
          <w:p w14:paraId="2B33FA70" w14:textId="77777777" w:rsidR="00F264C2" w:rsidRPr="00F264C2" w:rsidRDefault="00F264C2" w:rsidP="00F264C2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用户表</w:t>
            </w:r>
          </w:p>
        </w:tc>
        <w:tc>
          <w:tcPr>
            <w:tcW w:w="2132" w:type="dxa"/>
          </w:tcPr>
          <w:p w14:paraId="041B5FA0" w14:textId="77777777" w:rsidR="00F264C2" w:rsidRPr="00F264C2" w:rsidRDefault="00F264C2" w:rsidP="00F264C2">
            <w:pPr>
              <w:rPr>
                <w:sz w:val="18"/>
              </w:rPr>
            </w:pPr>
          </w:p>
        </w:tc>
      </w:tr>
      <w:tr w:rsidR="00F264C2" w14:paraId="5BB4AE56" w14:textId="77777777" w:rsidTr="00DE63C4">
        <w:tc>
          <w:tcPr>
            <w:tcW w:w="828" w:type="dxa"/>
          </w:tcPr>
          <w:p w14:paraId="39664E60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2340" w:type="dxa"/>
          </w:tcPr>
          <w:p w14:paraId="24D991AB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3228" w:type="dxa"/>
          </w:tcPr>
          <w:p w14:paraId="49B609F6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2132" w:type="dxa"/>
          </w:tcPr>
          <w:p w14:paraId="67A90F16" w14:textId="77777777" w:rsidR="00F264C2" w:rsidRPr="00F264C2" w:rsidRDefault="00F264C2" w:rsidP="00F264C2">
            <w:pPr>
              <w:rPr>
                <w:sz w:val="18"/>
              </w:rPr>
            </w:pPr>
          </w:p>
        </w:tc>
      </w:tr>
      <w:tr w:rsidR="00F264C2" w14:paraId="0437C038" w14:textId="77777777" w:rsidTr="00DE63C4">
        <w:tc>
          <w:tcPr>
            <w:tcW w:w="828" w:type="dxa"/>
          </w:tcPr>
          <w:p w14:paraId="3D90EFEF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2340" w:type="dxa"/>
          </w:tcPr>
          <w:p w14:paraId="7C5183BB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3228" w:type="dxa"/>
          </w:tcPr>
          <w:p w14:paraId="5E3789F4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2132" w:type="dxa"/>
          </w:tcPr>
          <w:p w14:paraId="13B43A92" w14:textId="77777777" w:rsidR="00F264C2" w:rsidRPr="00F264C2" w:rsidRDefault="00F264C2" w:rsidP="00F264C2">
            <w:pPr>
              <w:rPr>
                <w:sz w:val="18"/>
              </w:rPr>
            </w:pPr>
          </w:p>
        </w:tc>
      </w:tr>
    </w:tbl>
    <w:p w14:paraId="69D5DB44" w14:textId="77777777" w:rsidR="00967BB4" w:rsidRDefault="00F264C2" w:rsidP="00F264C2">
      <w:pPr>
        <w:pStyle w:val="3"/>
      </w:pPr>
      <w:bookmarkStart w:id="40" w:name="_Toc511422384"/>
      <w:r>
        <w:t>视图列表</w:t>
      </w:r>
      <w:bookmarkEnd w:id="40"/>
    </w:p>
    <w:p w14:paraId="4C499F03" w14:textId="77777777" w:rsidR="00E235D7" w:rsidRDefault="00E235D7" w:rsidP="00F264C2">
      <w:pPr>
        <w:pStyle w:val="af5"/>
        <w:spacing w:before="156"/>
      </w:pPr>
      <w:r>
        <w:rPr>
          <w:rFonts w:hint="eastAsia"/>
        </w:rPr>
        <w:t>表</w:t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>STYLEREF 1 \s</w:instrText>
      </w:r>
      <w:r w:rsidR="00295E3D">
        <w:instrText xml:space="preserve"> </w:instrText>
      </w:r>
      <w:r w:rsidR="00295E3D">
        <w:fldChar w:fldCharType="separate"/>
      </w:r>
      <w:r w:rsidR="00D86C7C">
        <w:rPr>
          <w:noProof/>
        </w:rPr>
        <w:t>6</w:t>
      </w:r>
      <w:r w:rsidR="00295E3D">
        <w:fldChar w:fldCharType="end"/>
      </w:r>
      <w:r w:rsidR="00295E3D">
        <w:noBreakHyphen/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 xml:space="preserve">SEQ </w:instrText>
      </w:r>
      <w:r w:rsidR="00295E3D">
        <w:rPr>
          <w:rFonts w:hint="eastAsia"/>
        </w:rPr>
        <w:instrText>表</w:instrText>
      </w:r>
      <w:r w:rsidR="00295E3D">
        <w:rPr>
          <w:rFonts w:hint="eastAsia"/>
        </w:rPr>
        <w:instrText xml:space="preserve"> \* ARABIC \s 1</w:instrText>
      </w:r>
      <w:r w:rsidR="00295E3D">
        <w:instrText xml:space="preserve"> </w:instrText>
      </w:r>
      <w:r w:rsidR="00295E3D">
        <w:fldChar w:fldCharType="separate"/>
      </w:r>
      <w:r w:rsidR="00D86C7C">
        <w:rPr>
          <w:noProof/>
        </w:rPr>
        <w:t>2</w:t>
      </w:r>
      <w:r w:rsidR="00295E3D">
        <w:fldChar w:fldCharType="end"/>
      </w:r>
      <w:r w:rsidR="009179D9">
        <w:t xml:space="preserve"> </w:t>
      </w:r>
      <w:r w:rsidR="00F264C2">
        <w:t>视图清单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12"/>
        <w:gridCol w:w="2296"/>
        <w:gridCol w:w="3125"/>
        <w:gridCol w:w="2067"/>
      </w:tblGrid>
      <w:tr w:rsidR="00F264C2" w:rsidRPr="00F264C2" w14:paraId="56E442DB" w14:textId="77777777" w:rsidTr="00DE63C4">
        <w:tc>
          <w:tcPr>
            <w:tcW w:w="828" w:type="dxa"/>
            <w:shd w:val="clear" w:color="auto" w:fill="E6E6E6"/>
          </w:tcPr>
          <w:p w14:paraId="3F6611BA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340" w:type="dxa"/>
            <w:shd w:val="clear" w:color="auto" w:fill="E6E6E6"/>
          </w:tcPr>
          <w:p w14:paraId="49C2EC07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3228" w:type="dxa"/>
            <w:shd w:val="clear" w:color="auto" w:fill="E6E6E6"/>
          </w:tcPr>
          <w:p w14:paraId="55E5B21E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物理名称</w:t>
            </w:r>
          </w:p>
        </w:tc>
        <w:tc>
          <w:tcPr>
            <w:tcW w:w="2132" w:type="dxa"/>
            <w:shd w:val="clear" w:color="auto" w:fill="E6E6E6"/>
          </w:tcPr>
          <w:p w14:paraId="67EF001D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备注</w:t>
            </w:r>
          </w:p>
        </w:tc>
      </w:tr>
      <w:tr w:rsidR="00F264C2" w14:paraId="38BE974C" w14:textId="77777777" w:rsidTr="00DE63C4">
        <w:tc>
          <w:tcPr>
            <w:tcW w:w="828" w:type="dxa"/>
          </w:tcPr>
          <w:p w14:paraId="0DE5C219" w14:textId="77777777" w:rsidR="00F264C2" w:rsidRPr="00F264C2" w:rsidRDefault="00F264C2" w:rsidP="00F264C2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1</w:t>
            </w:r>
          </w:p>
        </w:tc>
        <w:tc>
          <w:tcPr>
            <w:tcW w:w="2340" w:type="dxa"/>
          </w:tcPr>
          <w:p w14:paraId="4253FA32" w14:textId="77777777" w:rsidR="00F264C2" w:rsidRPr="00F264C2" w:rsidRDefault="00F264C2" w:rsidP="00F264C2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V_TBL_YW</w:t>
            </w:r>
          </w:p>
        </w:tc>
        <w:tc>
          <w:tcPr>
            <w:tcW w:w="3228" w:type="dxa"/>
          </w:tcPr>
          <w:p w14:paraId="2AB22416" w14:textId="77777777" w:rsidR="00F264C2" w:rsidRPr="00F264C2" w:rsidRDefault="00F264C2" w:rsidP="00F264C2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XX</w:t>
            </w:r>
            <w:r w:rsidRPr="00F264C2">
              <w:rPr>
                <w:rFonts w:hint="eastAsia"/>
                <w:sz w:val="18"/>
              </w:rPr>
              <w:t>视图</w:t>
            </w:r>
          </w:p>
        </w:tc>
        <w:tc>
          <w:tcPr>
            <w:tcW w:w="2132" w:type="dxa"/>
          </w:tcPr>
          <w:p w14:paraId="0F1F2441" w14:textId="77777777" w:rsidR="00F264C2" w:rsidRPr="00F264C2" w:rsidRDefault="00F264C2" w:rsidP="00F264C2">
            <w:pPr>
              <w:rPr>
                <w:sz w:val="18"/>
              </w:rPr>
            </w:pPr>
          </w:p>
        </w:tc>
      </w:tr>
      <w:tr w:rsidR="00F264C2" w14:paraId="58A009DC" w14:textId="77777777" w:rsidTr="00DE63C4">
        <w:tc>
          <w:tcPr>
            <w:tcW w:w="828" w:type="dxa"/>
          </w:tcPr>
          <w:p w14:paraId="02BF159B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2340" w:type="dxa"/>
          </w:tcPr>
          <w:p w14:paraId="77AC8A5C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3228" w:type="dxa"/>
          </w:tcPr>
          <w:p w14:paraId="3144EE53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2132" w:type="dxa"/>
          </w:tcPr>
          <w:p w14:paraId="3C77BD25" w14:textId="77777777" w:rsidR="00F264C2" w:rsidRPr="00F264C2" w:rsidRDefault="00F264C2" w:rsidP="00F264C2">
            <w:pPr>
              <w:rPr>
                <w:sz w:val="18"/>
              </w:rPr>
            </w:pPr>
          </w:p>
        </w:tc>
      </w:tr>
      <w:tr w:rsidR="00F264C2" w14:paraId="4164A22E" w14:textId="77777777" w:rsidTr="00DE63C4">
        <w:tc>
          <w:tcPr>
            <w:tcW w:w="828" w:type="dxa"/>
          </w:tcPr>
          <w:p w14:paraId="0EA71976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2340" w:type="dxa"/>
          </w:tcPr>
          <w:p w14:paraId="3B8883DB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3228" w:type="dxa"/>
          </w:tcPr>
          <w:p w14:paraId="7F37470A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2132" w:type="dxa"/>
          </w:tcPr>
          <w:p w14:paraId="06AD4CB6" w14:textId="77777777" w:rsidR="00F264C2" w:rsidRPr="00F264C2" w:rsidRDefault="00F264C2" w:rsidP="00F264C2">
            <w:pPr>
              <w:rPr>
                <w:sz w:val="18"/>
              </w:rPr>
            </w:pPr>
          </w:p>
        </w:tc>
      </w:tr>
    </w:tbl>
    <w:p w14:paraId="4CAEA42A" w14:textId="77777777" w:rsidR="00967BB4" w:rsidRPr="0031172D" w:rsidRDefault="00F264C2" w:rsidP="00967BB4">
      <w:pPr>
        <w:pStyle w:val="3"/>
      </w:pPr>
      <w:bookmarkStart w:id="41" w:name="_Toc511422385"/>
      <w:bookmarkStart w:id="42" w:name="_Toc51579961"/>
      <w:bookmarkStart w:id="43" w:name="_Toc266729591"/>
      <w:r>
        <w:rPr>
          <w:rFonts w:hint="eastAsia"/>
        </w:rPr>
        <w:t>存储过程列表</w:t>
      </w:r>
      <w:bookmarkEnd w:id="41"/>
    </w:p>
    <w:p w14:paraId="62DCB6D9" w14:textId="77777777" w:rsidR="00F264C2" w:rsidRDefault="00F264C2" w:rsidP="00F264C2">
      <w:pPr>
        <w:pStyle w:val="a8"/>
        <w:ind w:firstLine="480"/>
      </w:pPr>
      <w:r w:rsidRPr="00F264C2">
        <w:rPr>
          <w:rFonts w:hint="eastAsia"/>
        </w:rPr>
        <w:t>存储过程名称先给出物理名称，然后在括号中给出功能名称。功能名称就是按照存储过程的功能给出的一个简短名称，能够基本说明存储过程的功能。</w:t>
      </w:r>
    </w:p>
    <w:p w14:paraId="485F89A2" w14:textId="77777777" w:rsidR="00F264C2" w:rsidRPr="00F264C2" w:rsidRDefault="009179D9" w:rsidP="009301AE">
      <w:pPr>
        <w:pStyle w:val="af5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存储过程清单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03"/>
        <w:gridCol w:w="1524"/>
        <w:gridCol w:w="1381"/>
        <w:gridCol w:w="1517"/>
        <w:gridCol w:w="3075"/>
      </w:tblGrid>
      <w:tr w:rsidR="00F264C2" w:rsidRPr="00F264C2" w14:paraId="54D3CFC3" w14:textId="77777777" w:rsidTr="00DE63C4">
        <w:trPr>
          <w:cantSplit/>
        </w:trPr>
        <w:tc>
          <w:tcPr>
            <w:tcW w:w="817" w:type="dxa"/>
            <w:shd w:val="clear" w:color="auto" w:fill="E6E6E6"/>
          </w:tcPr>
          <w:p w14:paraId="142FEDC9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59" w:type="dxa"/>
            <w:shd w:val="clear" w:color="auto" w:fill="E6E6E6"/>
          </w:tcPr>
          <w:p w14:paraId="0DC1FB02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418" w:type="dxa"/>
            <w:shd w:val="clear" w:color="auto" w:fill="E6E6E6"/>
          </w:tcPr>
          <w:p w14:paraId="65C73E09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参数</w:t>
            </w:r>
          </w:p>
        </w:tc>
        <w:tc>
          <w:tcPr>
            <w:tcW w:w="1559" w:type="dxa"/>
            <w:shd w:val="clear" w:color="auto" w:fill="E6E6E6"/>
          </w:tcPr>
          <w:p w14:paraId="27A3D5F5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返回值</w:t>
            </w:r>
          </w:p>
        </w:tc>
        <w:tc>
          <w:tcPr>
            <w:tcW w:w="3175" w:type="dxa"/>
            <w:shd w:val="clear" w:color="auto" w:fill="E6E6E6"/>
          </w:tcPr>
          <w:p w14:paraId="5353E70D" w14:textId="77777777" w:rsidR="00F264C2" w:rsidRPr="00F264C2" w:rsidRDefault="00F264C2" w:rsidP="00F264C2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功能说明</w:t>
            </w:r>
          </w:p>
        </w:tc>
      </w:tr>
      <w:tr w:rsidR="00F264C2" w:rsidRPr="00F264C2" w14:paraId="31BADA62" w14:textId="77777777" w:rsidTr="00DE63C4">
        <w:trPr>
          <w:cantSplit/>
        </w:trPr>
        <w:tc>
          <w:tcPr>
            <w:tcW w:w="817" w:type="dxa"/>
          </w:tcPr>
          <w:p w14:paraId="5CD65736" w14:textId="77777777" w:rsidR="00F264C2" w:rsidRPr="00F264C2" w:rsidRDefault="00F264C2" w:rsidP="00F264C2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1</w:t>
            </w:r>
          </w:p>
        </w:tc>
        <w:tc>
          <w:tcPr>
            <w:tcW w:w="1559" w:type="dxa"/>
          </w:tcPr>
          <w:p w14:paraId="25DC979F" w14:textId="77777777" w:rsidR="00F264C2" w:rsidRPr="00F264C2" w:rsidRDefault="00F264C2" w:rsidP="00F264C2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物理名称</w:t>
            </w:r>
          </w:p>
          <w:p w14:paraId="1AB182E9" w14:textId="77777777" w:rsidR="00F264C2" w:rsidRPr="00F264C2" w:rsidRDefault="00F264C2" w:rsidP="00F264C2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（功能名称）</w:t>
            </w:r>
          </w:p>
        </w:tc>
        <w:tc>
          <w:tcPr>
            <w:tcW w:w="1418" w:type="dxa"/>
          </w:tcPr>
          <w:p w14:paraId="26F7D773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1559" w:type="dxa"/>
          </w:tcPr>
          <w:p w14:paraId="0D11101A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3175" w:type="dxa"/>
          </w:tcPr>
          <w:p w14:paraId="62A36732" w14:textId="77777777" w:rsidR="00F264C2" w:rsidRPr="00F264C2" w:rsidRDefault="00F264C2" w:rsidP="00F264C2">
            <w:pPr>
              <w:rPr>
                <w:sz w:val="18"/>
              </w:rPr>
            </w:pPr>
          </w:p>
        </w:tc>
      </w:tr>
      <w:tr w:rsidR="00F264C2" w:rsidRPr="00F264C2" w14:paraId="62502A9C" w14:textId="77777777" w:rsidTr="00DE63C4">
        <w:trPr>
          <w:cantSplit/>
        </w:trPr>
        <w:tc>
          <w:tcPr>
            <w:tcW w:w="817" w:type="dxa"/>
          </w:tcPr>
          <w:p w14:paraId="6858A6AF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1559" w:type="dxa"/>
          </w:tcPr>
          <w:p w14:paraId="2BFF738C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1418" w:type="dxa"/>
          </w:tcPr>
          <w:p w14:paraId="020091E3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1559" w:type="dxa"/>
          </w:tcPr>
          <w:p w14:paraId="6AE964A3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3175" w:type="dxa"/>
          </w:tcPr>
          <w:p w14:paraId="16C6C3BF" w14:textId="77777777" w:rsidR="00F264C2" w:rsidRPr="00F264C2" w:rsidRDefault="00F264C2" w:rsidP="00F264C2">
            <w:pPr>
              <w:rPr>
                <w:sz w:val="18"/>
              </w:rPr>
            </w:pPr>
          </w:p>
        </w:tc>
      </w:tr>
      <w:tr w:rsidR="00F264C2" w:rsidRPr="00F264C2" w14:paraId="124B3060" w14:textId="77777777" w:rsidTr="00DE63C4">
        <w:trPr>
          <w:cantSplit/>
        </w:trPr>
        <w:tc>
          <w:tcPr>
            <w:tcW w:w="817" w:type="dxa"/>
          </w:tcPr>
          <w:p w14:paraId="387F93AA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1559" w:type="dxa"/>
          </w:tcPr>
          <w:p w14:paraId="1150B74E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1418" w:type="dxa"/>
          </w:tcPr>
          <w:p w14:paraId="6094D6F1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1559" w:type="dxa"/>
          </w:tcPr>
          <w:p w14:paraId="4906D0D0" w14:textId="77777777" w:rsidR="00F264C2" w:rsidRPr="00F264C2" w:rsidRDefault="00F264C2" w:rsidP="00F264C2">
            <w:pPr>
              <w:rPr>
                <w:sz w:val="18"/>
              </w:rPr>
            </w:pPr>
          </w:p>
        </w:tc>
        <w:tc>
          <w:tcPr>
            <w:tcW w:w="3175" w:type="dxa"/>
          </w:tcPr>
          <w:p w14:paraId="25859FAB" w14:textId="77777777" w:rsidR="00F264C2" w:rsidRPr="00F264C2" w:rsidRDefault="00F264C2" w:rsidP="00F264C2">
            <w:pPr>
              <w:rPr>
                <w:sz w:val="18"/>
              </w:rPr>
            </w:pPr>
          </w:p>
        </w:tc>
      </w:tr>
    </w:tbl>
    <w:p w14:paraId="698B90C3" w14:textId="77777777" w:rsidR="00967BB4" w:rsidRPr="0031172D" w:rsidRDefault="00F264C2" w:rsidP="00F264C2">
      <w:pPr>
        <w:pStyle w:val="1"/>
        <w:spacing w:before="312"/>
      </w:pPr>
      <w:bookmarkStart w:id="44" w:name="_Toc511422386"/>
      <w:bookmarkEnd w:id="42"/>
      <w:bookmarkEnd w:id="43"/>
      <w:r>
        <w:rPr>
          <w:rFonts w:hint="eastAsia"/>
        </w:rPr>
        <w:t>表信息</w:t>
      </w:r>
      <w:bookmarkEnd w:id="44"/>
    </w:p>
    <w:p w14:paraId="2A3D8A64" w14:textId="77777777" w:rsidR="009179D9" w:rsidRDefault="009179D9" w:rsidP="009179D9">
      <w:pPr>
        <w:pStyle w:val="2"/>
      </w:pPr>
      <w:bookmarkStart w:id="45" w:name="_Toc511422387"/>
      <w:r>
        <w:t>表</w:t>
      </w:r>
      <w:r>
        <w:rPr>
          <w:rFonts w:hint="eastAsia"/>
        </w:rPr>
        <w:t>1</w:t>
      </w:r>
      <w:bookmarkEnd w:id="45"/>
    </w:p>
    <w:p w14:paraId="15F2FA58" w14:textId="77777777" w:rsidR="009179D9" w:rsidRDefault="009179D9" w:rsidP="00EE0E6B">
      <w:pPr>
        <w:pStyle w:val="a8"/>
        <w:ind w:firstLine="480"/>
      </w:pPr>
      <w:r w:rsidRPr="009179D9">
        <w:rPr>
          <w:rFonts w:hint="eastAsia"/>
        </w:rPr>
        <w:t>说明：表一般以</w:t>
      </w:r>
      <w:r w:rsidRPr="009179D9">
        <w:rPr>
          <w:rFonts w:hint="eastAsia"/>
        </w:rPr>
        <w:t>ID</w:t>
      </w:r>
      <w:r w:rsidRPr="009179D9">
        <w:rPr>
          <w:rFonts w:hint="eastAsia"/>
        </w:rPr>
        <w:t>列作为主键，也可以使用存在一个实际含义上的业务复合主键，例如：月生产计划主表，可以设置</w:t>
      </w:r>
      <w:r w:rsidRPr="009179D9">
        <w:rPr>
          <w:rFonts w:hint="eastAsia"/>
        </w:rPr>
        <w:t>ID</w:t>
      </w:r>
      <w:r w:rsidRPr="009179D9">
        <w:rPr>
          <w:rFonts w:hint="eastAsia"/>
        </w:rPr>
        <w:t>为（逻辑）主键，也可以将表的“年、序号、计划类型”</w:t>
      </w:r>
      <w:r w:rsidRPr="009179D9">
        <w:rPr>
          <w:rFonts w:hint="eastAsia"/>
        </w:rPr>
        <w:t xml:space="preserve"> </w:t>
      </w:r>
      <w:r w:rsidRPr="009179D9">
        <w:rPr>
          <w:rFonts w:hint="eastAsia"/>
        </w:rPr>
        <w:t>设置为（业务）主键为。建议不要同时建立两种类型的主键，应尽量考虑选择其中一种。</w:t>
      </w:r>
    </w:p>
    <w:p w14:paraId="257AB78B" w14:textId="77777777" w:rsidR="009179D9" w:rsidRDefault="009179D9" w:rsidP="009179D9">
      <w:pPr>
        <w:pStyle w:val="af5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9179D9" w:rsidRPr="00467B9A" w14:paraId="30A29C95" w14:textId="77777777" w:rsidTr="00DE63C4">
        <w:tc>
          <w:tcPr>
            <w:tcW w:w="84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6FE02476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04E3C253" w14:textId="77777777" w:rsidR="009179D9" w:rsidRPr="009179D9" w:rsidRDefault="009179D9" w:rsidP="009179D9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用户表</w:t>
            </w:r>
          </w:p>
        </w:tc>
      </w:tr>
      <w:tr w:rsidR="009179D9" w:rsidRPr="00467B9A" w14:paraId="1E06B4E9" w14:textId="77777777" w:rsidTr="00DE63C4">
        <w:trPr>
          <w:trHeight w:val="315"/>
        </w:trPr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DBCF8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2762D0" w14:textId="77777777" w:rsidR="009179D9" w:rsidRPr="009179D9" w:rsidRDefault="009179D9" w:rsidP="009179D9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TBL_USER</w:t>
            </w:r>
          </w:p>
        </w:tc>
      </w:tr>
      <w:tr w:rsidR="009179D9" w:rsidRPr="00467B9A" w14:paraId="0149BAD0" w14:textId="77777777" w:rsidTr="00DE63C4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6FEFA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80765D" w14:textId="77777777" w:rsidR="009179D9" w:rsidRPr="009179D9" w:rsidRDefault="009179D9" w:rsidP="009179D9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ID</w:t>
            </w:r>
          </w:p>
        </w:tc>
      </w:tr>
      <w:tr w:rsidR="009179D9" w:rsidRPr="00467B9A" w14:paraId="1B33BD91" w14:textId="77777777" w:rsidTr="00DE63C4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06CB2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业务主键</w:t>
            </w:r>
            <w:r w:rsidRPr="009179D9">
              <w:rPr>
                <w:rFonts w:hint="eastAsia"/>
                <w:b/>
                <w:sz w:val="18"/>
              </w:rPr>
              <w:t xml:space="preserve"> 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A6A5CF" w14:textId="77777777" w:rsidR="009179D9" w:rsidRPr="009179D9" w:rsidRDefault="009179D9" w:rsidP="009179D9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无（如果没有，请填“无”）</w:t>
            </w:r>
          </w:p>
        </w:tc>
      </w:tr>
      <w:tr w:rsidR="009179D9" w:rsidRPr="00467B9A" w14:paraId="5F18E8F2" w14:textId="77777777" w:rsidTr="00DE63C4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C232E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lastRenderedPageBreak/>
              <w:t>所属</w:t>
            </w:r>
            <w:proofErr w:type="gramStart"/>
            <w:r w:rsidRPr="009179D9"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DE6016" w14:textId="77777777" w:rsidR="009179D9" w:rsidRPr="009179D9" w:rsidRDefault="009179D9" w:rsidP="009179D9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TS</w:t>
            </w:r>
            <w:r w:rsidRPr="009179D9">
              <w:rPr>
                <w:sz w:val="18"/>
              </w:rPr>
              <w:t>_XX_01</w:t>
            </w:r>
          </w:p>
        </w:tc>
      </w:tr>
      <w:tr w:rsidR="009179D9" w:rsidRPr="00467B9A" w14:paraId="2E29A8DE" w14:textId="77777777" w:rsidTr="00DE63C4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D6FE8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AAED4C" w14:textId="77777777" w:rsidR="009179D9" w:rsidRPr="009179D9" w:rsidRDefault="009179D9" w:rsidP="009179D9">
            <w:pPr>
              <w:rPr>
                <w:sz w:val="18"/>
              </w:rPr>
            </w:pPr>
            <w:r w:rsidRPr="009179D9">
              <w:rPr>
                <w:sz w:val="18"/>
              </w:rPr>
              <w:t>IND_</w:t>
            </w:r>
            <w:r w:rsidRPr="009179D9">
              <w:rPr>
                <w:rFonts w:hint="eastAsia"/>
                <w:sz w:val="18"/>
              </w:rPr>
              <w:t>TBL_USER_PK(</w:t>
            </w:r>
            <w:r w:rsidRPr="009179D9">
              <w:rPr>
                <w:rFonts w:hint="eastAsia"/>
                <w:sz w:val="18"/>
              </w:rPr>
              <w:t>主键索引</w:t>
            </w:r>
            <w:r w:rsidRPr="009179D9">
              <w:rPr>
                <w:rFonts w:hint="eastAsia"/>
                <w:sz w:val="18"/>
              </w:rPr>
              <w:t>)</w:t>
            </w:r>
          </w:p>
          <w:p w14:paraId="515E6A87" w14:textId="77777777" w:rsidR="009179D9" w:rsidRPr="009179D9" w:rsidRDefault="009179D9" w:rsidP="009179D9">
            <w:pPr>
              <w:rPr>
                <w:sz w:val="18"/>
              </w:rPr>
            </w:pPr>
            <w:r w:rsidRPr="009179D9">
              <w:rPr>
                <w:sz w:val="18"/>
              </w:rPr>
              <w:t>IND_</w:t>
            </w:r>
            <w:r w:rsidRPr="009179D9">
              <w:rPr>
                <w:rFonts w:hint="eastAsia"/>
                <w:sz w:val="18"/>
              </w:rPr>
              <w:t>TBL_USER_USERCODE(</w:t>
            </w:r>
            <w:r w:rsidRPr="009179D9">
              <w:rPr>
                <w:rFonts w:hint="eastAsia"/>
                <w:sz w:val="18"/>
              </w:rPr>
              <w:t>普通索引</w:t>
            </w:r>
            <w:r w:rsidRPr="009179D9">
              <w:rPr>
                <w:rFonts w:hint="eastAsia"/>
                <w:sz w:val="18"/>
              </w:rPr>
              <w:t>)</w:t>
            </w:r>
          </w:p>
        </w:tc>
      </w:tr>
      <w:tr w:rsidR="009179D9" w:rsidRPr="00467B9A" w14:paraId="27822415" w14:textId="77777777" w:rsidTr="00DE63C4">
        <w:tc>
          <w:tcPr>
            <w:tcW w:w="5000" w:type="pct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0F400EBD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字段列表</w:t>
            </w:r>
          </w:p>
        </w:tc>
      </w:tr>
      <w:tr w:rsidR="009179D9" w:rsidRPr="009179D9" w14:paraId="2D8A7536" w14:textId="77777777" w:rsidTr="00DE63C4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46AEEEAE" w14:textId="77777777" w:rsidR="009179D9" w:rsidRPr="009179D9" w:rsidRDefault="009179D9" w:rsidP="009179D9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400753C4" w14:textId="77777777" w:rsidR="009179D9" w:rsidRPr="009179D9" w:rsidRDefault="009179D9" w:rsidP="009179D9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42555C6" w14:textId="77777777" w:rsidR="009179D9" w:rsidRPr="009179D9" w:rsidRDefault="009179D9" w:rsidP="009179D9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57588962" w14:textId="77777777" w:rsidR="009179D9" w:rsidRPr="009179D9" w:rsidRDefault="009179D9" w:rsidP="009179D9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A9B6990" w14:textId="77777777" w:rsidR="009179D9" w:rsidRPr="009179D9" w:rsidRDefault="009179D9" w:rsidP="009179D9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372DA7E8" w14:textId="77777777" w:rsidR="009179D9" w:rsidRPr="009179D9" w:rsidRDefault="009179D9" w:rsidP="009179D9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14:paraId="6D8F4D04" w14:textId="77777777" w:rsidR="009179D9" w:rsidRPr="009179D9" w:rsidRDefault="009179D9" w:rsidP="009179D9">
            <w:pPr>
              <w:jc w:val="center"/>
              <w:rPr>
                <w:b/>
                <w:sz w:val="18"/>
              </w:rPr>
            </w:pPr>
            <w:proofErr w:type="gramStart"/>
            <w:r w:rsidRPr="009179D9"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9179D9" w:rsidRPr="00467B9A" w14:paraId="01D95362" w14:textId="77777777" w:rsidTr="00DE63C4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F5BAE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CEB7D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30CFB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5A23E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E130C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D63C3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A916B7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467B9A" w14:paraId="3FE25C61" w14:textId="77777777" w:rsidTr="00DE63C4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09578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2DF48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CB0F3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D4919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A105B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26FD0" w14:textId="77777777" w:rsidR="009179D9" w:rsidRPr="009179D9" w:rsidRDefault="009179D9" w:rsidP="009179D9">
            <w:pPr>
              <w:rPr>
                <w:sz w:val="18"/>
              </w:rPr>
            </w:pP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F86909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</w:tbl>
    <w:p w14:paraId="69FED478" w14:textId="77777777" w:rsidR="009179D9" w:rsidRDefault="009179D9" w:rsidP="009179D9">
      <w:pPr>
        <w:pStyle w:val="2"/>
      </w:pPr>
      <w:bookmarkStart w:id="46" w:name="_Toc511422388"/>
      <w:r>
        <w:t>表</w:t>
      </w:r>
      <w:r>
        <w:rPr>
          <w:rFonts w:hint="eastAsia"/>
        </w:rPr>
        <w:t>2</w:t>
      </w:r>
      <w:bookmarkEnd w:id="46"/>
    </w:p>
    <w:p w14:paraId="7029FAA0" w14:textId="77777777" w:rsidR="009179D9" w:rsidRDefault="009179D9" w:rsidP="009179D9">
      <w:pPr>
        <w:pStyle w:val="af5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9179D9" w:rsidRPr="00467B9A" w14:paraId="586BDC77" w14:textId="77777777" w:rsidTr="00DE63C4">
        <w:tc>
          <w:tcPr>
            <w:tcW w:w="84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1580AFB5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04E175AB" w14:textId="77777777" w:rsidR="009179D9" w:rsidRPr="009179D9" w:rsidRDefault="009179D9" w:rsidP="00DE63C4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用户表</w:t>
            </w:r>
          </w:p>
        </w:tc>
      </w:tr>
      <w:tr w:rsidR="009179D9" w:rsidRPr="00467B9A" w14:paraId="0EC7CFE2" w14:textId="77777777" w:rsidTr="00DE63C4">
        <w:trPr>
          <w:trHeight w:val="315"/>
        </w:trPr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595AD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7BDC86" w14:textId="77777777" w:rsidR="009179D9" w:rsidRPr="009179D9" w:rsidRDefault="009179D9" w:rsidP="00DE63C4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TBL_USER</w:t>
            </w:r>
          </w:p>
        </w:tc>
      </w:tr>
      <w:tr w:rsidR="009179D9" w:rsidRPr="00467B9A" w14:paraId="4616EB68" w14:textId="77777777" w:rsidTr="00DE63C4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EC45B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F93D3" w14:textId="77777777" w:rsidR="009179D9" w:rsidRPr="009179D9" w:rsidRDefault="009179D9" w:rsidP="00DE63C4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ID</w:t>
            </w:r>
          </w:p>
        </w:tc>
      </w:tr>
      <w:tr w:rsidR="009179D9" w:rsidRPr="00467B9A" w14:paraId="1906AD3C" w14:textId="77777777" w:rsidTr="00DE63C4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1C207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业务主键</w:t>
            </w:r>
            <w:r w:rsidRPr="009179D9">
              <w:rPr>
                <w:rFonts w:hint="eastAsia"/>
                <w:b/>
                <w:sz w:val="18"/>
              </w:rPr>
              <w:t xml:space="preserve"> 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8D9128" w14:textId="77777777" w:rsidR="009179D9" w:rsidRPr="009179D9" w:rsidRDefault="009179D9" w:rsidP="00DE63C4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无（如果没有，请填“无”）</w:t>
            </w:r>
          </w:p>
        </w:tc>
      </w:tr>
      <w:tr w:rsidR="009179D9" w:rsidRPr="00467B9A" w14:paraId="15AA2439" w14:textId="77777777" w:rsidTr="00DE63C4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09A75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所属</w:t>
            </w:r>
            <w:proofErr w:type="gramStart"/>
            <w:r w:rsidRPr="009179D9"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3A2552B" w14:textId="77777777" w:rsidR="009179D9" w:rsidRPr="009179D9" w:rsidRDefault="009179D9" w:rsidP="00DE63C4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TS</w:t>
            </w:r>
            <w:r w:rsidRPr="009179D9">
              <w:rPr>
                <w:sz w:val="18"/>
              </w:rPr>
              <w:t>_XX_01</w:t>
            </w:r>
          </w:p>
        </w:tc>
      </w:tr>
      <w:tr w:rsidR="009179D9" w:rsidRPr="00467B9A" w14:paraId="48C98A72" w14:textId="77777777" w:rsidTr="00DE63C4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C4AC4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0D138D" w14:textId="77777777" w:rsidR="009179D9" w:rsidRPr="009179D9" w:rsidRDefault="009179D9" w:rsidP="00DE63C4">
            <w:pPr>
              <w:rPr>
                <w:sz w:val="18"/>
              </w:rPr>
            </w:pPr>
            <w:r w:rsidRPr="009179D9">
              <w:rPr>
                <w:sz w:val="18"/>
              </w:rPr>
              <w:t>IND_</w:t>
            </w:r>
            <w:r w:rsidRPr="009179D9">
              <w:rPr>
                <w:rFonts w:hint="eastAsia"/>
                <w:sz w:val="18"/>
              </w:rPr>
              <w:t>TBL_USER_PK(</w:t>
            </w:r>
            <w:r w:rsidRPr="009179D9">
              <w:rPr>
                <w:rFonts w:hint="eastAsia"/>
                <w:sz w:val="18"/>
              </w:rPr>
              <w:t>主键索引</w:t>
            </w:r>
            <w:r w:rsidRPr="009179D9">
              <w:rPr>
                <w:rFonts w:hint="eastAsia"/>
                <w:sz w:val="18"/>
              </w:rPr>
              <w:t>)</w:t>
            </w:r>
          </w:p>
          <w:p w14:paraId="77B3D399" w14:textId="77777777" w:rsidR="009179D9" w:rsidRPr="009179D9" w:rsidRDefault="009179D9" w:rsidP="00DE63C4">
            <w:pPr>
              <w:rPr>
                <w:sz w:val="18"/>
              </w:rPr>
            </w:pPr>
            <w:r w:rsidRPr="009179D9">
              <w:rPr>
                <w:sz w:val="18"/>
              </w:rPr>
              <w:t>IND_</w:t>
            </w:r>
            <w:r w:rsidRPr="009179D9">
              <w:rPr>
                <w:rFonts w:hint="eastAsia"/>
                <w:sz w:val="18"/>
              </w:rPr>
              <w:t>TBL_USER_USERCODE(</w:t>
            </w:r>
            <w:r w:rsidRPr="009179D9">
              <w:rPr>
                <w:rFonts w:hint="eastAsia"/>
                <w:sz w:val="18"/>
              </w:rPr>
              <w:t>普通索引</w:t>
            </w:r>
            <w:r w:rsidRPr="009179D9">
              <w:rPr>
                <w:rFonts w:hint="eastAsia"/>
                <w:sz w:val="18"/>
              </w:rPr>
              <w:t>)</w:t>
            </w:r>
          </w:p>
        </w:tc>
      </w:tr>
      <w:tr w:rsidR="009179D9" w:rsidRPr="00467B9A" w14:paraId="4BF78EA6" w14:textId="77777777" w:rsidTr="00DE63C4">
        <w:tc>
          <w:tcPr>
            <w:tcW w:w="5000" w:type="pct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76D1069C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字段列表</w:t>
            </w:r>
          </w:p>
        </w:tc>
      </w:tr>
      <w:tr w:rsidR="009179D9" w:rsidRPr="009179D9" w14:paraId="2114E521" w14:textId="77777777" w:rsidTr="00DE63C4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328596F" w14:textId="77777777" w:rsidR="009179D9" w:rsidRPr="009179D9" w:rsidRDefault="009179D9" w:rsidP="00DE63C4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6DFBDD13" w14:textId="77777777" w:rsidR="009179D9" w:rsidRPr="009179D9" w:rsidRDefault="009179D9" w:rsidP="00DE63C4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25D1584" w14:textId="77777777" w:rsidR="009179D9" w:rsidRPr="009179D9" w:rsidRDefault="009179D9" w:rsidP="00DE63C4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80F4D47" w14:textId="77777777" w:rsidR="009179D9" w:rsidRPr="009179D9" w:rsidRDefault="009179D9" w:rsidP="00DE63C4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E14A562" w14:textId="77777777" w:rsidR="009179D9" w:rsidRPr="009179D9" w:rsidRDefault="009179D9" w:rsidP="00DE63C4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919A5E5" w14:textId="77777777" w:rsidR="009179D9" w:rsidRPr="009179D9" w:rsidRDefault="009179D9" w:rsidP="00DE63C4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14:paraId="67FE47C9" w14:textId="77777777" w:rsidR="009179D9" w:rsidRPr="009179D9" w:rsidRDefault="009179D9" w:rsidP="00DE63C4">
            <w:pPr>
              <w:jc w:val="center"/>
              <w:rPr>
                <w:b/>
                <w:sz w:val="18"/>
              </w:rPr>
            </w:pPr>
            <w:proofErr w:type="gramStart"/>
            <w:r w:rsidRPr="009179D9"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9179D9" w:rsidRPr="00467B9A" w14:paraId="3DF62005" w14:textId="77777777" w:rsidTr="00DE63C4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6E72C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F6810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808ED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B4125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EE223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62D4F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2450C4F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467B9A" w14:paraId="53FCE1DB" w14:textId="77777777" w:rsidTr="00DE63C4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73A2F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FD2CD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6BF03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ACD4D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2DC84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269C1" w14:textId="77777777" w:rsidR="009179D9" w:rsidRPr="009179D9" w:rsidRDefault="009179D9" w:rsidP="00DE63C4">
            <w:pPr>
              <w:rPr>
                <w:sz w:val="18"/>
              </w:rPr>
            </w:pP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2FD4A0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</w:tbl>
    <w:p w14:paraId="27715F55" w14:textId="77777777" w:rsidR="00967BB4" w:rsidRDefault="009179D9" w:rsidP="009179D9">
      <w:pPr>
        <w:pStyle w:val="1"/>
        <w:spacing w:before="312"/>
      </w:pPr>
      <w:bookmarkStart w:id="47" w:name="_Toc511422389"/>
      <w:r>
        <w:t>视图信息</w:t>
      </w:r>
      <w:bookmarkEnd w:id="47"/>
    </w:p>
    <w:p w14:paraId="43631260" w14:textId="77777777" w:rsidR="009179D9" w:rsidRDefault="009179D9" w:rsidP="009179D9">
      <w:pPr>
        <w:pStyle w:val="2"/>
      </w:pPr>
      <w:bookmarkStart w:id="48" w:name="_Toc511422390"/>
      <w:r>
        <w:t>视图</w:t>
      </w:r>
      <w:r>
        <w:rPr>
          <w:rFonts w:hint="eastAsia"/>
        </w:rPr>
        <w:t>1</w:t>
      </w:r>
      <w:bookmarkEnd w:id="48"/>
    </w:p>
    <w:p w14:paraId="4AC4C630" w14:textId="77777777" w:rsidR="009179D9" w:rsidRPr="009179D9" w:rsidRDefault="009179D9" w:rsidP="009179D9">
      <w:pPr>
        <w:pStyle w:val="af5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1</w:t>
      </w:r>
      <w:r>
        <w:fldChar w:fldCharType="end"/>
      </w:r>
      <w:r>
        <w:t xml:space="preserve"> </w:t>
      </w:r>
      <w:r>
        <w:t>视图</w:t>
      </w:r>
      <w:r>
        <w:rPr>
          <w:rFonts w:hint="eastAsia"/>
        </w:rPr>
        <w:t>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8"/>
        <w:gridCol w:w="6800"/>
      </w:tblGrid>
      <w:tr w:rsidR="009179D9" w:rsidRPr="00BD764C" w14:paraId="4D02E3E8" w14:textId="77777777" w:rsidTr="009179D9">
        <w:trPr>
          <w:trHeight w:val="480"/>
        </w:trPr>
        <w:tc>
          <w:tcPr>
            <w:tcW w:w="1388" w:type="dxa"/>
            <w:tcBorders>
              <w:bottom w:val="single" w:sz="2" w:space="0" w:color="000000"/>
              <w:right w:val="single" w:sz="2" w:space="0" w:color="000000"/>
            </w:tcBorders>
          </w:tcPr>
          <w:p w14:paraId="79F40D0E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 w14:paraId="22A5C853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14997F72" w14:textId="77777777" w:rsidTr="009179D9">
        <w:trPr>
          <w:trHeight w:val="42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E0743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物理名称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994FDD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094774B2" w14:textId="77777777" w:rsidTr="009179D9">
        <w:trPr>
          <w:trHeight w:val="37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AFEB0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功能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C9A18D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7B24FAC9" w14:textId="77777777" w:rsidTr="009179D9">
        <w:trPr>
          <w:trHeight w:val="37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4754F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相关联表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25045B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230ABA9A" w14:textId="77777777" w:rsidTr="009179D9">
        <w:trPr>
          <w:trHeight w:val="270"/>
        </w:trPr>
        <w:tc>
          <w:tcPr>
            <w:tcW w:w="1388" w:type="dxa"/>
            <w:tcBorders>
              <w:top w:val="single" w:sz="2" w:space="0" w:color="000000"/>
              <w:right w:val="single" w:sz="2" w:space="0" w:color="000000"/>
            </w:tcBorders>
          </w:tcPr>
          <w:p w14:paraId="54B5E828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脚本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</w:tcBorders>
          </w:tcPr>
          <w:p w14:paraId="6198192D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</w:tbl>
    <w:p w14:paraId="6DA564F5" w14:textId="77777777" w:rsidR="009179D9" w:rsidRDefault="009179D9" w:rsidP="009179D9">
      <w:pPr>
        <w:pStyle w:val="2"/>
      </w:pPr>
      <w:bookmarkStart w:id="49" w:name="_Toc511422391"/>
      <w:r>
        <w:t>视图</w:t>
      </w:r>
      <w:r>
        <w:rPr>
          <w:rFonts w:hint="eastAsia"/>
        </w:rPr>
        <w:t>2</w:t>
      </w:r>
      <w:bookmarkEnd w:id="49"/>
    </w:p>
    <w:p w14:paraId="7D1F01FD" w14:textId="77777777" w:rsidR="009179D9" w:rsidRPr="009179D9" w:rsidRDefault="009179D9" w:rsidP="009179D9">
      <w:pPr>
        <w:pStyle w:val="af5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2</w:t>
      </w:r>
      <w:r>
        <w:fldChar w:fldCharType="end"/>
      </w:r>
      <w:r>
        <w:t xml:space="preserve"> </w:t>
      </w:r>
      <w:r>
        <w:t>视图</w:t>
      </w:r>
      <w:r>
        <w:rPr>
          <w:rFonts w:hint="eastAsia"/>
        </w:rPr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8"/>
        <w:gridCol w:w="6800"/>
      </w:tblGrid>
      <w:tr w:rsidR="009179D9" w:rsidRPr="00BD764C" w14:paraId="2B913291" w14:textId="77777777" w:rsidTr="009179D9">
        <w:trPr>
          <w:trHeight w:val="480"/>
        </w:trPr>
        <w:tc>
          <w:tcPr>
            <w:tcW w:w="1388" w:type="dxa"/>
            <w:tcBorders>
              <w:bottom w:val="single" w:sz="2" w:space="0" w:color="000000"/>
              <w:right w:val="single" w:sz="2" w:space="0" w:color="000000"/>
            </w:tcBorders>
          </w:tcPr>
          <w:p w14:paraId="299C31D6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 w14:paraId="68309A02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0F27B4CC" w14:textId="77777777" w:rsidTr="009179D9">
        <w:trPr>
          <w:trHeight w:val="42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DB778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lastRenderedPageBreak/>
              <w:t>物理名称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846BC8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7569B400" w14:textId="77777777" w:rsidTr="009179D9">
        <w:trPr>
          <w:trHeight w:val="37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FA11F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功能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E4DFC7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618BDDCA" w14:textId="77777777" w:rsidTr="009179D9">
        <w:trPr>
          <w:trHeight w:val="37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B6014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相关联表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11D7AC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1EC9D97F" w14:textId="77777777" w:rsidTr="009179D9">
        <w:trPr>
          <w:trHeight w:val="270"/>
        </w:trPr>
        <w:tc>
          <w:tcPr>
            <w:tcW w:w="1388" w:type="dxa"/>
            <w:tcBorders>
              <w:top w:val="single" w:sz="2" w:space="0" w:color="000000"/>
              <w:right w:val="single" w:sz="2" w:space="0" w:color="000000"/>
            </w:tcBorders>
          </w:tcPr>
          <w:p w14:paraId="4DC87555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脚本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</w:tcBorders>
          </w:tcPr>
          <w:p w14:paraId="1E4A2DC0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</w:tbl>
    <w:p w14:paraId="40A9A033" w14:textId="77777777" w:rsidR="009179D9" w:rsidRDefault="009179D9" w:rsidP="009179D9">
      <w:pPr>
        <w:pStyle w:val="1"/>
        <w:spacing w:before="312"/>
      </w:pPr>
      <w:bookmarkStart w:id="50" w:name="_Toc511422392"/>
      <w:r>
        <w:t>存储过程信息</w:t>
      </w:r>
      <w:bookmarkEnd w:id="50"/>
    </w:p>
    <w:p w14:paraId="46738DCF" w14:textId="77777777" w:rsidR="009179D9" w:rsidRDefault="009179D9" w:rsidP="009179D9">
      <w:pPr>
        <w:pStyle w:val="2"/>
      </w:pPr>
      <w:bookmarkStart w:id="51" w:name="_Toc511422393"/>
      <w:r>
        <w:rPr>
          <w:rFonts w:hint="eastAsia"/>
        </w:rPr>
        <w:t>存储过程</w:t>
      </w:r>
      <w:r>
        <w:rPr>
          <w:rFonts w:hint="eastAsia"/>
        </w:rPr>
        <w:t>1</w:t>
      </w:r>
      <w:bookmarkEnd w:id="51"/>
    </w:p>
    <w:p w14:paraId="5A140A66" w14:textId="77777777" w:rsidR="009179D9" w:rsidRDefault="009179D9" w:rsidP="009179D9">
      <w:pPr>
        <w:pStyle w:val="af5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9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1</w:t>
      </w:r>
      <w:r>
        <w:fldChar w:fldCharType="end"/>
      </w:r>
      <w:r>
        <w:t xml:space="preserve"> </w:t>
      </w:r>
      <w:r>
        <w:t>存储过程</w:t>
      </w:r>
      <w:r>
        <w:rPr>
          <w:rFonts w:hint="eastAsia"/>
        </w:rPr>
        <w:t>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8"/>
        <w:gridCol w:w="6800"/>
      </w:tblGrid>
      <w:tr w:rsidR="009179D9" w:rsidRPr="00BD764C" w14:paraId="3B567EE4" w14:textId="77777777" w:rsidTr="009179D9">
        <w:trPr>
          <w:trHeight w:val="480"/>
        </w:trPr>
        <w:tc>
          <w:tcPr>
            <w:tcW w:w="1388" w:type="dxa"/>
            <w:tcBorders>
              <w:bottom w:val="single" w:sz="2" w:space="0" w:color="000000"/>
              <w:right w:val="single" w:sz="2" w:space="0" w:color="000000"/>
            </w:tcBorders>
          </w:tcPr>
          <w:p w14:paraId="4DDFE0D7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功能名称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 w14:paraId="20C186A0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3FC2E51D" w14:textId="77777777" w:rsidTr="009179D9">
        <w:trPr>
          <w:trHeight w:val="480"/>
        </w:trPr>
        <w:tc>
          <w:tcPr>
            <w:tcW w:w="1388" w:type="dxa"/>
            <w:tcBorders>
              <w:bottom w:val="single" w:sz="2" w:space="0" w:color="000000"/>
              <w:right w:val="single" w:sz="2" w:space="0" w:color="000000"/>
            </w:tcBorders>
          </w:tcPr>
          <w:p w14:paraId="004ED7B5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功能说明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 w14:paraId="6BB5FD4A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06F477F0" w14:textId="77777777" w:rsidTr="009179D9">
        <w:trPr>
          <w:trHeight w:val="42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C5AAF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参数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8FBA8C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694823CE" w14:textId="77777777" w:rsidTr="009179D9">
        <w:trPr>
          <w:trHeight w:val="37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9D4F4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返回值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5B7944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56305AF9" w14:textId="77777777" w:rsidTr="009179D9">
        <w:trPr>
          <w:trHeight w:val="37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28AA7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相关表</w:t>
            </w:r>
          </w:p>
          <w:p w14:paraId="03DDE2F7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或视图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58DD58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21EBB7BF" w14:textId="77777777" w:rsidTr="009179D9">
        <w:trPr>
          <w:trHeight w:val="270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EF2C7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脚本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547A7B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297A8930" w14:textId="77777777" w:rsidTr="009179D9">
        <w:trPr>
          <w:trHeight w:val="270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4E5FD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关键算法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27FF50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  <w:tr w:rsidR="009179D9" w:rsidRPr="00BD764C" w14:paraId="4302FE7A" w14:textId="77777777" w:rsidTr="009179D9">
        <w:trPr>
          <w:trHeight w:val="270"/>
        </w:trPr>
        <w:tc>
          <w:tcPr>
            <w:tcW w:w="1388" w:type="dxa"/>
            <w:tcBorders>
              <w:top w:val="single" w:sz="2" w:space="0" w:color="000000"/>
              <w:right w:val="single" w:sz="2" w:space="0" w:color="000000"/>
            </w:tcBorders>
          </w:tcPr>
          <w:p w14:paraId="5CEDCA35" w14:textId="77777777" w:rsidR="009179D9" w:rsidRPr="009179D9" w:rsidRDefault="009179D9" w:rsidP="009179D9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脚本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</w:tcBorders>
          </w:tcPr>
          <w:p w14:paraId="29732FF1" w14:textId="77777777" w:rsidR="009179D9" w:rsidRPr="009179D9" w:rsidRDefault="009179D9" w:rsidP="009179D9">
            <w:pPr>
              <w:rPr>
                <w:sz w:val="18"/>
              </w:rPr>
            </w:pPr>
          </w:p>
        </w:tc>
      </w:tr>
    </w:tbl>
    <w:p w14:paraId="64E96490" w14:textId="77777777" w:rsidR="009179D9" w:rsidRDefault="009179D9" w:rsidP="009179D9">
      <w:pPr>
        <w:pStyle w:val="2"/>
      </w:pPr>
      <w:bookmarkStart w:id="52" w:name="_Toc511422394"/>
      <w:r>
        <w:rPr>
          <w:rFonts w:hint="eastAsia"/>
        </w:rPr>
        <w:t>存储过程</w:t>
      </w:r>
      <w:r>
        <w:rPr>
          <w:rFonts w:hint="eastAsia"/>
        </w:rPr>
        <w:t>2</w:t>
      </w:r>
      <w:bookmarkEnd w:id="52"/>
    </w:p>
    <w:p w14:paraId="68C3C4C6" w14:textId="77777777" w:rsidR="009179D9" w:rsidRPr="009179D9" w:rsidRDefault="009179D9" w:rsidP="009179D9">
      <w:pPr>
        <w:pStyle w:val="af5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9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86C7C">
        <w:rPr>
          <w:noProof/>
        </w:rPr>
        <w:t>2</w:t>
      </w:r>
      <w:r>
        <w:fldChar w:fldCharType="end"/>
      </w:r>
      <w:r>
        <w:t>存储过程</w:t>
      </w:r>
      <w:r>
        <w:rPr>
          <w:rFonts w:hint="eastAsia"/>
        </w:rPr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8"/>
        <w:gridCol w:w="6800"/>
      </w:tblGrid>
      <w:tr w:rsidR="009179D9" w:rsidRPr="00BD764C" w14:paraId="1F427576" w14:textId="77777777" w:rsidTr="009179D9">
        <w:trPr>
          <w:trHeight w:val="480"/>
        </w:trPr>
        <w:tc>
          <w:tcPr>
            <w:tcW w:w="1388" w:type="dxa"/>
            <w:tcBorders>
              <w:bottom w:val="single" w:sz="2" w:space="0" w:color="000000"/>
              <w:right w:val="single" w:sz="2" w:space="0" w:color="000000"/>
            </w:tcBorders>
          </w:tcPr>
          <w:p w14:paraId="3960BF50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功能名称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 w14:paraId="4F9842AB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3AC9F376" w14:textId="77777777" w:rsidTr="009179D9">
        <w:trPr>
          <w:trHeight w:val="480"/>
        </w:trPr>
        <w:tc>
          <w:tcPr>
            <w:tcW w:w="1388" w:type="dxa"/>
            <w:tcBorders>
              <w:bottom w:val="single" w:sz="2" w:space="0" w:color="000000"/>
              <w:right w:val="single" w:sz="2" w:space="0" w:color="000000"/>
            </w:tcBorders>
          </w:tcPr>
          <w:p w14:paraId="53A0F374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功能说明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 w14:paraId="60A87CD5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1BF53E83" w14:textId="77777777" w:rsidTr="009179D9">
        <w:trPr>
          <w:trHeight w:val="42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DC7E9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参数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3B31E1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74419DB4" w14:textId="77777777" w:rsidTr="009179D9">
        <w:trPr>
          <w:trHeight w:val="37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BDCCA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返回值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0209E0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4B51EA59" w14:textId="77777777" w:rsidTr="009179D9">
        <w:trPr>
          <w:trHeight w:val="376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BFF99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相关表</w:t>
            </w:r>
          </w:p>
          <w:p w14:paraId="42995824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或视图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D72277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6F7B05D1" w14:textId="77777777" w:rsidTr="009179D9">
        <w:trPr>
          <w:trHeight w:val="270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83E3D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脚本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985ED7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1D55AB8D" w14:textId="77777777" w:rsidTr="009179D9">
        <w:trPr>
          <w:trHeight w:val="270"/>
        </w:trPr>
        <w:tc>
          <w:tcPr>
            <w:tcW w:w="13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B071A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关键算法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6C6B1B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  <w:tr w:rsidR="009179D9" w:rsidRPr="00BD764C" w14:paraId="7670CF10" w14:textId="77777777" w:rsidTr="009179D9">
        <w:trPr>
          <w:trHeight w:val="270"/>
        </w:trPr>
        <w:tc>
          <w:tcPr>
            <w:tcW w:w="1388" w:type="dxa"/>
            <w:tcBorders>
              <w:top w:val="single" w:sz="2" w:space="0" w:color="000000"/>
              <w:right w:val="single" w:sz="2" w:space="0" w:color="000000"/>
            </w:tcBorders>
          </w:tcPr>
          <w:p w14:paraId="7AA2F14C" w14:textId="77777777" w:rsidR="009179D9" w:rsidRPr="009179D9" w:rsidRDefault="009179D9" w:rsidP="00DE63C4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脚本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</w:tcBorders>
          </w:tcPr>
          <w:p w14:paraId="580FEFD6" w14:textId="77777777" w:rsidR="009179D9" w:rsidRPr="009179D9" w:rsidRDefault="009179D9" w:rsidP="00DE63C4">
            <w:pPr>
              <w:rPr>
                <w:sz w:val="18"/>
              </w:rPr>
            </w:pPr>
          </w:p>
        </w:tc>
      </w:tr>
    </w:tbl>
    <w:p w14:paraId="60C48F59" w14:textId="77777777" w:rsidR="009179D9" w:rsidRDefault="00DE63C4" w:rsidP="00DE63C4">
      <w:pPr>
        <w:pStyle w:val="1"/>
        <w:spacing w:before="312"/>
      </w:pPr>
      <w:bookmarkStart w:id="53" w:name="_Toc511422395"/>
      <w:r>
        <w:rPr>
          <w:rFonts w:hint="eastAsia"/>
        </w:rPr>
        <w:t>数据库安全设计</w:t>
      </w:r>
      <w:bookmarkEnd w:id="53"/>
    </w:p>
    <w:p w14:paraId="6FBC30F5" w14:textId="77777777" w:rsidR="00967BB4" w:rsidRPr="00967BB4" w:rsidRDefault="00DE63C4" w:rsidP="00DE63C4">
      <w:pPr>
        <w:pStyle w:val="a8"/>
        <w:ind w:firstLine="480"/>
      </w:pPr>
      <w:r w:rsidRPr="00DE63C4">
        <w:rPr>
          <w:rFonts w:hint="eastAsia"/>
        </w:rPr>
        <w:t>如：数据库的角色分配及权限划分，构建访问矩阵</w:t>
      </w:r>
    </w:p>
    <w:sectPr w:rsidR="00967BB4" w:rsidRPr="00967BB4" w:rsidSect="005649F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 Smith" w:date="2018-04-11T19:28:00Z" w:initials="AS">
    <w:p w14:paraId="46BB594C" w14:textId="77777777" w:rsidR="00DE63C4" w:rsidRDefault="00DE63C4" w:rsidP="00A5405E">
      <w:pPr>
        <w:pStyle w:val="afc"/>
      </w:pPr>
      <w:r>
        <w:rPr>
          <w:rStyle w:val="afb"/>
        </w:rPr>
        <w:annotationRef/>
      </w:r>
      <w:r>
        <w:t>此处以及下文中存在的批注</w:t>
      </w:r>
      <w:r>
        <w:rPr>
          <w:rFonts w:hint="eastAsia"/>
        </w:rPr>
        <w:t>，</w:t>
      </w:r>
      <w:r>
        <w:t>在提交正式文档时</w:t>
      </w:r>
      <w:proofErr w:type="gramStart"/>
      <w:r>
        <w:t>请全部</w:t>
      </w:r>
      <w:proofErr w:type="gramEnd"/>
      <w:r>
        <w:t>删除</w:t>
      </w:r>
      <w:r>
        <w:rPr>
          <w:rFonts w:hint="eastAsia"/>
        </w:rPr>
        <w:t>。</w:t>
      </w:r>
    </w:p>
  </w:comment>
  <w:comment w:id="3" w:author="Alex Smith" w:date="2018-04-13T22:36:00Z" w:initials="AS">
    <w:p w14:paraId="1C5D8C02" w14:textId="77777777" w:rsidR="00DE63C4" w:rsidRDefault="00DE63C4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副标题</w:t>
      </w:r>
    </w:p>
  </w:comment>
  <w:comment w:id="4" w:author="Alex Smith" w:date="2018-04-13T22:36:00Z" w:initials="AS">
    <w:p w14:paraId="4BD0E292" w14:textId="77777777" w:rsidR="00DE63C4" w:rsidRDefault="00DE63C4">
      <w:pPr>
        <w:pStyle w:val="afc"/>
      </w:pPr>
      <w:r>
        <w:rPr>
          <w:rStyle w:val="afb"/>
        </w:rPr>
        <w:annotationRef/>
      </w:r>
      <w:r>
        <w:t>目录自动生成</w:t>
      </w:r>
    </w:p>
  </w:comment>
  <w:comment w:id="7" w:author="Alex Smith" w:date="2018-04-13T22:06:00Z" w:initials="AS">
    <w:p w14:paraId="2790DD92" w14:textId="77777777" w:rsidR="00DE63C4" w:rsidRDefault="00DE63C4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1</w:t>
      </w:r>
    </w:p>
  </w:comment>
  <w:comment w:id="17" w:author="Alex Smith" w:date="2018-04-13T22:06:00Z" w:initials="AS">
    <w:p w14:paraId="7B90FE68" w14:textId="77777777" w:rsidR="00DE63C4" w:rsidRDefault="00DE63C4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2</w:t>
      </w:r>
    </w:p>
  </w:comment>
  <w:comment w:id="23" w:author="Alex Smith" w:date="2018-04-13T22:06:00Z" w:initials="AS">
    <w:p w14:paraId="047CC9DB" w14:textId="77777777" w:rsidR="00DE63C4" w:rsidRDefault="00DE63C4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中文正文</w:t>
      </w:r>
    </w:p>
  </w:comment>
  <w:comment w:id="39" w:author="Alex Smith" w:date="2018-04-13T22:07:00Z" w:initials="AS">
    <w:p w14:paraId="42588397" w14:textId="77777777" w:rsidR="00DE63C4" w:rsidRDefault="00DE63C4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表题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BB594C" w15:done="0"/>
  <w15:commentEx w15:paraId="1C5D8C02" w15:done="0"/>
  <w15:commentEx w15:paraId="4BD0E292" w15:done="0"/>
  <w15:commentEx w15:paraId="2790DD92" w15:done="0"/>
  <w15:commentEx w15:paraId="7B90FE68" w15:done="0"/>
  <w15:commentEx w15:paraId="047CC9DB" w15:done="0"/>
  <w15:commentEx w15:paraId="42588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BB594C" w16cid:durableId="1FE887F8"/>
  <w16cid:commentId w16cid:paraId="1C5D8C02" w16cid:durableId="1FE887F9"/>
  <w16cid:commentId w16cid:paraId="4BD0E292" w16cid:durableId="1FE887FA"/>
  <w16cid:commentId w16cid:paraId="2790DD92" w16cid:durableId="1FE887FB"/>
  <w16cid:commentId w16cid:paraId="7B90FE68" w16cid:durableId="1FE887FC"/>
  <w16cid:commentId w16cid:paraId="047CC9DB" w16cid:durableId="1FE887FD"/>
  <w16cid:commentId w16cid:paraId="42588397" w16cid:durableId="1FE887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AFD6C" w14:textId="77777777" w:rsidR="007F119A" w:rsidRDefault="007F119A" w:rsidP="00F308CD">
      <w:r>
        <w:separator/>
      </w:r>
    </w:p>
  </w:endnote>
  <w:endnote w:type="continuationSeparator" w:id="0">
    <w:p w14:paraId="33D9AD76" w14:textId="77777777" w:rsidR="007F119A" w:rsidRDefault="007F119A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1958B80C" w14:textId="77777777" w:rsidR="00DE63C4" w:rsidRDefault="00DE63C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5CC" w:rsidRPr="00B065CC">
          <w:rPr>
            <w:noProof/>
            <w:lang w:val="zh-CN"/>
          </w:rPr>
          <w:t>3</w:t>
        </w:r>
        <w:r>
          <w:fldChar w:fldCharType="end"/>
        </w:r>
      </w:p>
    </w:sdtContent>
  </w:sdt>
  <w:p w14:paraId="7B996C5D" w14:textId="77777777" w:rsidR="00DE63C4" w:rsidRDefault="00DE63C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258481"/>
      <w:docPartObj>
        <w:docPartGallery w:val="Page Numbers (Bottom of Page)"/>
        <w:docPartUnique/>
      </w:docPartObj>
    </w:sdtPr>
    <w:sdtEndPr/>
    <w:sdtContent>
      <w:p w14:paraId="551AD7F0" w14:textId="77777777" w:rsidR="00DE63C4" w:rsidRDefault="00DE63C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5CC" w:rsidRPr="00B065CC">
          <w:rPr>
            <w:noProof/>
            <w:lang w:val="zh-CN"/>
          </w:rPr>
          <w:t>I</w:t>
        </w:r>
        <w:r>
          <w:fldChar w:fldCharType="end"/>
        </w:r>
      </w:p>
    </w:sdtContent>
  </w:sdt>
  <w:p w14:paraId="01DAFA58" w14:textId="77777777" w:rsidR="00DE63C4" w:rsidRDefault="00DE63C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1522430"/>
      <w:docPartObj>
        <w:docPartGallery w:val="Page Numbers (Bottom of Page)"/>
        <w:docPartUnique/>
      </w:docPartObj>
    </w:sdtPr>
    <w:sdtEndPr/>
    <w:sdtContent>
      <w:p w14:paraId="5AD8F956" w14:textId="77777777" w:rsidR="00DE63C4" w:rsidRDefault="00DE63C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5CC" w:rsidRPr="00B065CC">
          <w:rPr>
            <w:noProof/>
            <w:lang w:val="zh-CN"/>
          </w:rPr>
          <w:t>-</w:t>
        </w:r>
        <w:r w:rsidR="00B065CC">
          <w:rPr>
            <w:noProof/>
          </w:rPr>
          <w:t xml:space="preserve"> 4 -</w:t>
        </w:r>
        <w:r>
          <w:fldChar w:fldCharType="end"/>
        </w:r>
      </w:p>
    </w:sdtContent>
  </w:sdt>
  <w:p w14:paraId="50E242CA" w14:textId="77777777" w:rsidR="00DE63C4" w:rsidRDefault="00DE63C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36614021" w14:textId="77777777" w:rsidR="00DE63C4" w:rsidRDefault="00DE63C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49F1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4BE60695" w14:textId="77777777" w:rsidR="00DE63C4" w:rsidRDefault="00DE63C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8E92F" w14:textId="77777777" w:rsidR="007F119A" w:rsidRDefault="007F119A" w:rsidP="00F308CD">
      <w:r>
        <w:separator/>
      </w:r>
    </w:p>
  </w:footnote>
  <w:footnote w:type="continuationSeparator" w:id="0">
    <w:p w14:paraId="75145C3A" w14:textId="77777777" w:rsidR="007F119A" w:rsidRDefault="007F119A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8D00" w14:textId="77777777" w:rsidR="00DE63C4" w:rsidRDefault="00DE63C4" w:rsidP="00FD1E4F">
    <w:pPr>
      <w:pStyle w:val="ad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B0A7D" w14:textId="77777777" w:rsidR="00DE63C4" w:rsidRDefault="00DE63C4" w:rsidP="00FD1E4F">
    <w:pPr>
      <w:pStyle w:val="ad"/>
      <w:tabs>
        <w:tab w:val="clear" w:pos="4153"/>
      </w:tabs>
      <w:jc w:val="left"/>
    </w:pPr>
    <w:r>
      <w:t>毕业设计文档</w:t>
    </w:r>
    <w:r>
      <w:tab/>
    </w:r>
    <w:r>
      <w:t>数据库设计说明书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89DFB" w14:textId="77777777" w:rsidR="00DE63C4" w:rsidRDefault="00DE63C4" w:rsidP="00530F70">
    <w:pPr>
      <w:pStyle w:val="ad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1D79C5"/>
    <w:multiLevelType w:val="hybridMultilevel"/>
    <w:tmpl w:val="F544C36C"/>
    <w:lvl w:ilvl="0" w:tplc="28EC736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0C33F0"/>
    <w:multiLevelType w:val="hybridMultilevel"/>
    <w:tmpl w:val="FE78DAC4"/>
    <w:lvl w:ilvl="0" w:tplc="C3E0F942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0B0622"/>
    <w:multiLevelType w:val="hybridMultilevel"/>
    <w:tmpl w:val="F99C62C0"/>
    <w:lvl w:ilvl="0" w:tplc="46C693DC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1F908D4"/>
    <w:multiLevelType w:val="hybridMultilevel"/>
    <w:tmpl w:val="B25CE964"/>
    <w:lvl w:ilvl="0" w:tplc="46C693DC">
      <w:start w:val="1"/>
      <w:numFmt w:val="lowerLetter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5236681"/>
    <w:multiLevelType w:val="hybridMultilevel"/>
    <w:tmpl w:val="2638B120"/>
    <w:lvl w:ilvl="0" w:tplc="F57414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78C5B4A"/>
    <w:multiLevelType w:val="hybridMultilevel"/>
    <w:tmpl w:val="FB06B4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 w15:restartNumberingAfterBreak="0">
    <w:nsid w:val="33046390"/>
    <w:multiLevelType w:val="hybridMultilevel"/>
    <w:tmpl w:val="A30698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900043"/>
    <w:multiLevelType w:val="hybridMultilevel"/>
    <w:tmpl w:val="503C65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383C31"/>
    <w:multiLevelType w:val="hybridMultilevel"/>
    <w:tmpl w:val="215E5D7A"/>
    <w:lvl w:ilvl="0" w:tplc="185847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6D459BF"/>
    <w:multiLevelType w:val="hybridMultilevel"/>
    <w:tmpl w:val="2460E3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B1D429C"/>
    <w:multiLevelType w:val="hybridMultilevel"/>
    <w:tmpl w:val="5506618C"/>
    <w:lvl w:ilvl="0" w:tplc="D03E8C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57D3FBC"/>
    <w:multiLevelType w:val="multilevel"/>
    <w:tmpl w:val="BFF846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90042D9"/>
    <w:multiLevelType w:val="hybridMultilevel"/>
    <w:tmpl w:val="7DEC3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2"/>
  </w:num>
  <w:num w:numId="10">
    <w:abstractNumId w:val="17"/>
  </w:num>
  <w:num w:numId="11">
    <w:abstractNumId w:val="7"/>
  </w:num>
  <w:num w:numId="12">
    <w:abstractNumId w:val="14"/>
  </w:num>
  <w:num w:numId="13">
    <w:abstractNumId w:val="16"/>
  </w:num>
  <w:num w:numId="14">
    <w:abstractNumId w:val="12"/>
  </w:num>
  <w:num w:numId="15">
    <w:abstractNumId w:val="15"/>
  </w:num>
  <w:num w:numId="16">
    <w:abstractNumId w:val="13"/>
  </w:num>
  <w:num w:numId="17">
    <w:abstractNumId w:val="5"/>
  </w:num>
  <w:num w:numId="18">
    <w:abstractNumId w:val="6"/>
  </w:num>
  <w:num w:numId="19">
    <w:abstractNumId w:val="3"/>
  </w:num>
  <w:num w:numId="20">
    <w:abstractNumId w:val="18"/>
  </w:num>
  <w:num w:numId="21">
    <w:abstractNumId w:val="8"/>
  </w:num>
  <w:num w:numId="22">
    <w:abstractNumId w:val="4"/>
  </w:num>
  <w:num w:numId="2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Smith">
    <w15:presenceInfo w15:providerId="Windows Live" w15:userId="996cb97adc1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86C7C"/>
    <w:rsid w:val="00023ECA"/>
    <w:rsid w:val="00032474"/>
    <w:rsid w:val="000679CD"/>
    <w:rsid w:val="000849C5"/>
    <w:rsid w:val="000A5AC4"/>
    <w:rsid w:val="0017472E"/>
    <w:rsid w:val="001D361B"/>
    <w:rsid w:val="00245529"/>
    <w:rsid w:val="00246A64"/>
    <w:rsid w:val="00253FD5"/>
    <w:rsid w:val="00273C19"/>
    <w:rsid w:val="00295E3D"/>
    <w:rsid w:val="00340F4B"/>
    <w:rsid w:val="003A3895"/>
    <w:rsid w:val="003D14D8"/>
    <w:rsid w:val="003F2AB6"/>
    <w:rsid w:val="00414AAE"/>
    <w:rsid w:val="00431FC9"/>
    <w:rsid w:val="004D3CA5"/>
    <w:rsid w:val="004E502F"/>
    <w:rsid w:val="005266E3"/>
    <w:rsid w:val="00530F70"/>
    <w:rsid w:val="005649F1"/>
    <w:rsid w:val="00572B22"/>
    <w:rsid w:val="005F738C"/>
    <w:rsid w:val="00600802"/>
    <w:rsid w:val="00600FF4"/>
    <w:rsid w:val="00614BA8"/>
    <w:rsid w:val="0065286F"/>
    <w:rsid w:val="00652B01"/>
    <w:rsid w:val="006C244F"/>
    <w:rsid w:val="006F29AF"/>
    <w:rsid w:val="00761750"/>
    <w:rsid w:val="00765A55"/>
    <w:rsid w:val="007A4F4D"/>
    <w:rsid w:val="007B5398"/>
    <w:rsid w:val="007F119A"/>
    <w:rsid w:val="008168B7"/>
    <w:rsid w:val="00862264"/>
    <w:rsid w:val="00890708"/>
    <w:rsid w:val="008D0541"/>
    <w:rsid w:val="008F1C36"/>
    <w:rsid w:val="00906214"/>
    <w:rsid w:val="009179D9"/>
    <w:rsid w:val="009301AE"/>
    <w:rsid w:val="00967B2E"/>
    <w:rsid w:val="00967BB4"/>
    <w:rsid w:val="0098270E"/>
    <w:rsid w:val="009A31A9"/>
    <w:rsid w:val="009B3AFE"/>
    <w:rsid w:val="009B7025"/>
    <w:rsid w:val="00A50BD1"/>
    <w:rsid w:val="00A5405E"/>
    <w:rsid w:val="00A621F1"/>
    <w:rsid w:val="00AB4776"/>
    <w:rsid w:val="00AE7CB3"/>
    <w:rsid w:val="00AF5040"/>
    <w:rsid w:val="00B065CC"/>
    <w:rsid w:val="00B3430A"/>
    <w:rsid w:val="00C863D1"/>
    <w:rsid w:val="00D01869"/>
    <w:rsid w:val="00D22500"/>
    <w:rsid w:val="00D25280"/>
    <w:rsid w:val="00D25F26"/>
    <w:rsid w:val="00D43154"/>
    <w:rsid w:val="00D73193"/>
    <w:rsid w:val="00D86C7C"/>
    <w:rsid w:val="00DC32D5"/>
    <w:rsid w:val="00DE63C4"/>
    <w:rsid w:val="00DE6DE8"/>
    <w:rsid w:val="00E069F7"/>
    <w:rsid w:val="00E235D7"/>
    <w:rsid w:val="00E34340"/>
    <w:rsid w:val="00E344C5"/>
    <w:rsid w:val="00E40D23"/>
    <w:rsid w:val="00E632F5"/>
    <w:rsid w:val="00E93008"/>
    <w:rsid w:val="00EB5B93"/>
    <w:rsid w:val="00EE0C8F"/>
    <w:rsid w:val="00EE0E6B"/>
    <w:rsid w:val="00F16504"/>
    <w:rsid w:val="00F264C2"/>
    <w:rsid w:val="00F308CD"/>
    <w:rsid w:val="00F71463"/>
    <w:rsid w:val="00F74BC8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B5EF3"/>
  <w15:chartTrackingRefBased/>
  <w15:docId w15:val="{59EDF67A-5E5A-4DF2-BF68-0E391032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7A4F4D"/>
    <w:pPr>
      <w:widowControl w:val="0"/>
      <w:spacing w:line="400" w:lineRule="exact"/>
      <w:jc w:val="both"/>
    </w:pPr>
  </w:style>
  <w:style w:type="paragraph" w:styleId="1">
    <w:name w:val="heading 1"/>
    <w:basedOn w:val="a7"/>
    <w:next w:val="a8"/>
    <w:link w:val="10"/>
    <w:uiPriority w:val="9"/>
    <w:qFormat/>
    <w:rsid w:val="005649F1"/>
    <w:pPr>
      <w:keepNext/>
      <w:keepLines/>
      <w:numPr>
        <w:numId w:val="2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7"/>
    <w:next w:val="a8"/>
    <w:link w:val="20"/>
    <w:uiPriority w:val="9"/>
    <w:qFormat/>
    <w:rsid w:val="004D3CA5"/>
    <w:pPr>
      <w:keepNext/>
      <w:keepLines/>
      <w:numPr>
        <w:ilvl w:val="1"/>
        <w:numId w:val="2"/>
      </w:numPr>
      <w:ind w:left="578" w:hanging="578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7"/>
    <w:next w:val="a8"/>
    <w:link w:val="30"/>
    <w:uiPriority w:val="9"/>
    <w:unhideWhenUsed/>
    <w:qFormat/>
    <w:rsid w:val="004D3CA5"/>
    <w:pPr>
      <w:keepNext/>
      <w:keepLines/>
      <w:numPr>
        <w:ilvl w:val="2"/>
        <w:numId w:val="2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7"/>
    <w:next w:val="a8"/>
    <w:link w:val="40"/>
    <w:uiPriority w:val="9"/>
    <w:unhideWhenUsed/>
    <w:qFormat/>
    <w:rsid w:val="004D3CA5"/>
    <w:pPr>
      <w:keepNext/>
      <w:keepLines/>
      <w:numPr>
        <w:ilvl w:val="3"/>
        <w:numId w:val="2"/>
      </w:numPr>
      <w:ind w:left="862" w:hanging="86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7"/>
    <w:next w:val="a8"/>
    <w:link w:val="50"/>
    <w:uiPriority w:val="9"/>
    <w:unhideWhenUsed/>
    <w:qFormat/>
    <w:rsid w:val="004D3CA5"/>
    <w:pPr>
      <w:keepNext/>
      <w:keepLines/>
      <w:numPr>
        <w:ilvl w:val="4"/>
        <w:numId w:val="2"/>
      </w:numPr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7"/>
    <w:next w:val="a8"/>
    <w:link w:val="60"/>
    <w:uiPriority w:val="9"/>
    <w:unhideWhenUsed/>
    <w:qFormat/>
    <w:rsid w:val="004D3CA5"/>
    <w:pPr>
      <w:keepNext/>
      <w:keepLines/>
      <w:numPr>
        <w:ilvl w:val="5"/>
        <w:numId w:val="2"/>
      </w:numPr>
      <w:ind w:left="1151" w:hanging="1151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7"/>
    <w:next w:val="a8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7"/>
    <w:next w:val="a8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中文正文"/>
    <w:basedOn w:val="a7"/>
    <w:link w:val="ac"/>
    <w:qFormat/>
    <w:rsid w:val="00DC32D5"/>
    <w:pPr>
      <w:ind w:firstLineChars="200" w:firstLine="200"/>
    </w:pPr>
    <w:rPr>
      <w:sz w:val="24"/>
    </w:rPr>
  </w:style>
  <w:style w:type="character" w:customStyle="1" w:styleId="10">
    <w:name w:val="标题 1 字符"/>
    <w:basedOn w:val="a9"/>
    <w:link w:val="1"/>
    <w:rsid w:val="005649F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c">
    <w:name w:val="中文正文 字符"/>
    <w:basedOn w:val="a9"/>
    <w:link w:val="a8"/>
    <w:rsid w:val="00DC32D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9"/>
    <w:link w:val="2"/>
    <w:uiPriority w:val="9"/>
    <w:rsid w:val="004D3CA5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9"/>
    <w:link w:val="3"/>
    <w:uiPriority w:val="9"/>
    <w:rsid w:val="004D3CA5"/>
    <w:rPr>
      <w:b/>
      <w:bCs/>
      <w:sz w:val="24"/>
      <w:szCs w:val="32"/>
    </w:rPr>
  </w:style>
  <w:style w:type="character" w:customStyle="1" w:styleId="40">
    <w:name w:val="标题 4 字符"/>
    <w:basedOn w:val="a9"/>
    <w:link w:val="4"/>
    <w:uiPriority w:val="9"/>
    <w:rsid w:val="004D3CA5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9"/>
    <w:link w:val="5"/>
    <w:uiPriority w:val="9"/>
    <w:rsid w:val="004D3CA5"/>
    <w:rPr>
      <w:b/>
      <w:bCs/>
      <w:sz w:val="24"/>
      <w:szCs w:val="28"/>
    </w:rPr>
  </w:style>
  <w:style w:type="character" w:customStyle="1" w:styleId="60">
    <w:name w:val="标题 6 字符"/>
    <w:basedOn w:val="a9"/>
    <w:link w:val="6"/>
    <w:uiPriority w:val="9"/>
    <w:rsid w:val="004D3CA5"/>
    <w:rPr>
      <w:rFonts w:cstheme="majorBidi"/>
      <w:b/>
      <w:bCs/>
      <w:sz w:val="24"/>
      <w:szCs w:val="24"/>
    </w:rPr>
  </w:style>
  <w:style w:type="character" w:customStyle="1" w:styleId="70">
    <w:name w:val="标题 7 字符"/>
    <w:basedOn w:val="a9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9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9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d">
    <w:name w:val="header"/>
    <w:basedOn w:val="a7"/>
    <w:link w:val="ae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9"/>
    <w:link w:val="ad"/>
    <w:uiPriority w:val="99"/>
    <w:rsid w:val="00F308CD"/>
    <w:rPr>
      <w:sz w:val="18"/>
      <w:szCs w:val="18"/>
    </w:rPr>
  </w:style>
  <w:style w:type="paragraph" w:styleId="af">
    <w:name w:val="footer"/>
    <w:basedOn w:val="a7"/>
    <w:link w:val="af0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9"/>
    <w:link w:val="af"/>
    <w:uiPriority w:val="99"/>
    <w:rsid w:val="00F308CD"/>
    <w:rPr>
      <w:sz w:val="18"/>
      <w:szCs w:val="18"/>
    </w:rPr>
  </w:style>
  <w:style w:type="paragraph" w:customStyle="1" w:styleId="af1">
    <w:name w:val="图题"/>
    <w:basedOn w:val="a7"/>
    <w:next w:val="a8"/>
    <w:link w:val="af2"/>
    <w:qFormat/>
    <w:rsid w:val="00F308CD"/>
    <w:pPr>
      <w:spacing w:afterLines="50" w:after="50"/>
      <w:jc w:val="center"/>
    </w:pPr>
  </w:style>
  <w:style w:type="paragraph" w:customStyle="1" w:styleId="af3">
    <w:name w:val="图"/>
    <w:basedOn w:val="a7"/>
    <w:next w:val="af1"/>
    <w:qFormat/>
    <w:rsid w:val="00862264"/>
    <w:pPr>
      <w:keepNext/>
      <w:spacing w:beforeLines="50" w:before="50" w:line="240" w:lineRule="auto"/>
      <w:jc w:val="center"/>
    </w:pPr>
  </w:style>
  <w:style w:type="character" w:customStyle="1" w:styleId="af2">
    <w:name w:val="图题 字符"/>
    <w:basedOn w:val="a9"/>
    <w:link w:val="af1"/>
    <w:rsid w:val="00F308CD"/>
  </w:style>
  <w:style w:type="table" w:customStyle="1" w:styleId="af4">
    <w:name w:val="三线表"/>
    <w:basedOn w:val="aa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f5">
    <w:name w:val="表题"/>
    <w:basedOn w:val="a7"/>
    <w:next w:val="a7"/>
    <w:link w:val="af6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f6">
    <w:name w:val="表题 字符"/>
    <w:basedOn w:val="a9"/>
    <w:link w:val="af5"/>
    <w:rsid w:val="00D22500"/>
    <w:rPr>
      <w:rFonts w:ascii="Times New Roman" w:eastAsia="宋体" w:hAnsi="Times New Roman"/>
      <w:sz w:val="20"/>
    </w:rPr>
  </w:style>
  <w:style w:type="paragraph" w:styleId="af7">
    <w:name w:val="Title"/>
    <w:basedOn w:val="a7"/>
    <w:next w:val="a7"/>
    <w:link w:val="af8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8">
    <w:name w:val="标题 字符"/>
    <w:basedOn w:val="a9"/>
    <w:link w:val="af7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9">
    <w:name w:val="Subtitle"/>
    <w:basedOn w:val="a7"/>
    <w:next w:val="a7"/>
    <w:link w:val="afa"/>
    <w:uiPriority w:val="11"/>
    <w:qFormat/>
    <w:rsid w:val="00E632F5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a">
    <w:name w:val="副标题 字符"/>
    <w:basedOn w:val="a9"/>
    <w:link w:val="af9"/>
    <w:uiPriority w:val="11"/>
    <w:rsid w:val="00E632F5"/>
    <w:rPr>
      <w:rFonts w:eastAsia="黑体" w:cstheme="majorBidi"/>
      <w:b/>
      <w:bCs/>
      <w:kern w:val="28"/>
      <w:sz w:val="44"/>
      <w:szCs w:val="32"/>
    </w:rPr>
  </w:style>
  <w:style w:type="character" w:styleId="afb">
    <w:name w:val="annotation reference"/>
    <w:basedOn w:val="a9"/>
    <w:uiPriority w:val="99"/>
    <w:semiHidden/>
    <w:unhideWhenUsed/>
    <w:rsid w:val="008F1C36"/>
    <w:rPr>
      <w:sz w:val="21"/>
      <w:szCs w:val="21"/>
    </w:rPr>
  </w:style>
  <w:style w:type="paragraph" w:styleId="afc">
    <w:name w:val="annotation text"/>
    <w:basedOn w:val="a7"/>
    <w:link w:val="afd"/>
    <w:uiPriority w:val="99"/>
    <w:unhideWhenUsed/>
    <w:rsid w:val="008F1C36"/>
    <w:pPr>
      <w:jc w:val="left"/>
    </w:pPr>
  </w:style>
  <w:style w:type="character" w:customStyle="1" w:styleId="afd">
    <w:name w:val="批注文字 字符"/>
    <w:basedOn w:val="a9"/>
    <w:link w:val="afc"/>
    <w:uiPriority w:val="99"/>
    <w:rsid w:val="008F1C36"/>
    <w:rPr>
      <w:rFonts w:ascii="Times New Roman" w:eastAsia="宋体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F1C36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f0">
    <w:name w:val="Balloon Text"/>
    <w:basedOn w:val="a7"/>
    <w:link w:val="aff1"/>
    <w:uiPriority w:val="99"/>
    <w:semiHidden/>
    <w:unhideWhenUsed/>
    <w:rsid w:val="008F1C36"/>
    <w:rPr>
      <w:sz w:val="18"/>
      <w:szCs w:val="18"/>
    </w:rPr>
  </w:style>
  <w:style w:type="character" w:customStyle="1" w:styleId="aff1">
    <w:name w:val="批注框文本 字符"/>
    <w:basedOn w:val="a9"/>
    <w:link w:val="aff0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f2">
    <w:name w:val="Table Grid"/>
    <w:basedOn w:val="aa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7"/>
    <w:next w:val="a7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f4">
    <w:name w:val="Intense Emphasis"/>
    <w:basedOn w:val="a9"/>
    <w:uiPriority w:val="21"/>
    <w:qFormat/>
    <w:rsid w:val="001D361B"/>
    <w:rPr>
      <w:i/>
      <w:iCs/>
      <w:color w:val="5B9BD5" w:themeColor="accent1"/>
    </w:rPr>
  </w:style>
  <w:style w:type="character" w:styleId="aff5">
    <w:name w:val="Strong"/>
    <w:basedOn w:val="a9"/>
    <w:uiPriority w:val="22"/>
    <w:qFormat/>
    <w:rsid w:val="001D361B"/>
    <w:rPr>
      <w:b/>
      <w:bCs/>
    </w:rPr>
  </w:style>
  <w:style w:type="paragraph" w:styleId="21">
    <w:name w:val="Body Text Indent 2"/>
    <w:basedOn w:val="a7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9"/>
    <w:link w:val="21"/>
    <w:rsid w:val="007A4F4D"/>
    <w:rPr>
      <w:rFonts w:ascii="Times New Roman" w:eastAsia="宋体" w:hAnsi="Times New Roman" w:cs="Times New Roman"/>
      <w:sz w:val="24"/>
      <w:szCs w:val="20"/>
    </w:rPr>
  </w:style>
  <w:style w:type="character" w:styleId="aff6">
    <w:name w:val="Placeholder Text"/>
    <w:basedOn w:val="a9"/>
    <w:uiPriority w:val="99"/>
    <w:semiHidden/>
    <w:rsid w:val="00E40D23"/>
    <w:rPr>
      <w:color w:val="808080"/>
    </w:rPr>
  </w:style>
  <w:style w:type="paragraph" w:customStyle="1" w:styleId="aff7">
    <w:name w:val="参考文献"/>
    <w:basedOn w:val="1"/>
    <w:link w:val="Char"/>
    <w:qFormat/>
    <w:rsid w:val="00F74BC8"/>
    <w:pPr>
      <w:numPr>
        <w:numId w:val="0"/>
      </w:numPr>
      <w:spacing w:before="312" w:afterLines="100" w:after="312"/>
      <w:ind w:left="431" w:hanging="431"/>
      <w:jc w:val="center"/>
    </w:pPr>
  </w:style>
  <w:style w:type="paragraph" w:customStyle="1" w:styleId="a">
    <w:name w:val="引文项"/>
    <w:basedOn w:val="a8"/>
    <w:link w:val="Char0"/>
    <w:qFormat/>
    <w:rsid w:val="00E344C5"/>
    <w:pPr>
      <w:numPr>
        <w:numId w:val="9"/>
      </w:numPr>
      <w:ind w:firstLineChars="0" w:firstLine="0"/>
    </w:pPr>
    <w:rPr>
      <w:sz w:val="21"/>
    </w:rPr>
  </w:style>
  <w:style w:type="character" w:customStyle="1" w:styleId="Char">
    <w:name w:val="参考文献 Char"/>
    <w:basedOn w:val="10"/>
    <w:link w:val="aff7"/>
    <w:rsid w:val="00F74B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f8">
    <w:name w:val="引文编号"/>
    <w:basedOn w:val="a8"/>
    <w:link w:val="Char1"/>
    <w:qFormat/>
    <w:rsid w:val="00614BA8"/>
    <w:pPr>
      <w:ind w:firstLine="480"/>
    </w:pPr>
    <w:rPr>
      <w:vertAlign w:val="superscript"/>
    </w:rPr>
  </w:style>
  <w:style w:type="character" w:customStyle="1" w:styleId="Char0">
    <w:name w:val="引文项 Char"/>
    <w:basedOn w:val="ac"/>
    <w:link w:val="a"/>
    <w:rsid w:val="00E344C5"/>
    <w:rPr>
      <w:rFonts w:ascii="Times New Roman" w:eastAsia="宋体" w:hAnsi="Times New Roman"/>
      <w:sz w:val="24"/>
    </w:rPr>
  </w:style>
  <w:style w:type="character" w:customStyle="1" w:styleId="Char1">
    <w:name w:val="引文编号 Char"/>
    <w:basedOn w:val="ac"/>
    <w:link w:val="aff8"/>
    <w:rsid w:val="00614BA8"/>
    <w:rPr>
      <w:rFonts w:ascii="Times New Roman" w:eastAsia="宋体" w:hAnsi="Times New Roman"/>
      <w:sz w:val="24"/>
      <w:vertAlign w:val="superscript"/>
    </w:rPr>
  </w:style>
  <w:style w:type="paragraph" w:styleId="aff9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7"/>
    <w:rsid w:val="00967BB4"/>
    <w:pPr>
      <w:widowControl/>
      <w:spacing w:line="360" w:lineRule="auto"/>
      <w:ind w:firstLine="420"/>
      <w:jc w:val="left"/>
    </w:pPr>
    <w:rPr>
      <w:rFonts w:cs="Times New Roman"/>
      <w:kern w:val="0"/>
      <w:sz w:val="24"/>
      <w:szCs w:val="20"/>
    </w:rPr>
  </w:style>
  <w:style w:type="paragraph" w:customStyle="1" w:styleId="a0">
    <w:name w:val="封面标准英文名称"/>
    <w:rsid w:val="00967BB4"/>
    <w:pPr>
      <w:widowControl w:val="0"/>
      <w:numPr>
        <w:numId w:val="10"/>
      </w:numPr>
      <w:spacing w:before="370" w:line="400" w:lineRule="exact"/>
      <w:jc w:val="center"/>
    </w:pPr>
    <w:rPr>
      <w:rFonts w:cs="Times New Roman"/>
      <w:kern w:val="0"/>
      <w:sz w:val="28"/>
      <w:szCs w:val="20"/>
    </w:rPr>
  </w:style>
  <w:style w:type="paragraph" w:customStyle="1" w:styleId="a1">
    <w:name w:val="封面正文"/>
    <w:rsid w:val="00967BB4"/>
    <w:pPr>
      <w:numPr>
        <w:ilvl w:val="1"/>
        <w:numId w:val="10"/>
      </w:numPr>
      <w:jc w:val="both"/>
    </w:pPr>
    <w:rPr>
      <w:rFonts w:cs="Times New Roman"/>
      <w:kern w:val="0"/>
      <w:sz w:val="20"/>
      <w:szCs w:val="20"/>
    </w:rPr>
  </w:style>
  <w:style w:type="paragraph" w:customStyle="1" w:styleId="a2">
    <w:name w:val="附录标识"/>
    <w:basedOn w:val="a7"/>
    <w:rsid w:val="00967BB4"/>
    <w:pPr>
      <w:widowControl/>
      <w:numPr>
        <w:ilvl w:val="2"/>
        <w:numId w:val="10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Times New Roman"/>
      <w:kern w:val="0"/>
      <w:szCs w:val="20"/>
    </w:rPr>
  </w:style>
  <w:style w:type="paragraph" w:customStyle="1" w:styleId="a3">
    <w:name w:val="附录表标题"/>
    <w:next w:val="a7"/>
    <w:rsid w:val="00967BB4"/>
    <w:pPr>
      <w:numPr>
        <w:ilvl w:val="3"/>
        <w:numId w:val="10"/>
      </w:numPr>
      <w:jc w:val="center"/>
      <w:textAlignment w:val="baseline"/>
    </w:pPr>
    <w:rPr>
      <w:rFonts w:ascii="黑体" w:eastAsia="黑体" w:cs="Times New Roman"/>
      <w:kern w:val="21"/>
      <w:szCs w:val="20"/>
    </w:rPr>
  </w:style>
  <w:style w:type="paragraph" w:customStyle="1" w:styleId="a4">
    <w:name w:val="附录章标题"/>
    <w:next w:val="a7"/>
    <w:rsid w:val="00967BB4"/>
    <w:pPr>
      <w:numPr>
        <w:ilvl w:val="4"/>
        <w:numId w:val="10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Cs w:val="20"/>
    </w:rPr>
  </w:style>
  <w:style w:type="paragraph" w:customStyle="1" w:styleId="a5">
    <w:name w:val="附录一级条标题"/>
    <w:basedOn w:val="a4"/>
    <w:next w:val="a7"/>
    <w:rsid w:val="00967BB4"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a6">
    <w:name w:val="附录三级条标题"/>
    <w:basedOn w:val="a7"/>
    <w:next w:val="a7"/>
    <w:rsid w:val="00967BB4"/>
    <w:pPr>
      <w:widowControl/>
      <w:numPr>
        <w:ilvl w:val="6"/>
        <w:numId w:val="10"/>
      </w:numPr>
      <w:wordWrap w:val="0"/>
      <w:overflowPunct w:val="0"/>
      <w:autoSpaceDE w:val="0"/>
      <w:autoSpaceDN w:val="0"/>
      <w:spacing w:line="240" w:lineRule="auto"/>
      <w:textAlignment w:val="baseline"/>
      <w:outlineLvl w:val="4"/>
    </w:pPr>
    <w:rPr>
      <w:rFonts w:ascii="黑体" w:eastAsia="黑体" w:cs="Times New Roman"/>
      <w:kern w:val="21"/>
      <w:szCs w:val="20"/>
    </w:rPr>
  </w:style>
  <w:style w:type="paragraph" w:customStyle="1" w:styleId="affa">
    <w:name w:val="表格文字"/>
    <w:basedOn w:val="a7"/>
    <w:rsid w:val="00967BB4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paragraph" w:customStyle="1" w:styleId="affb">
    <w:name w:val="段"/>
    <w:basedOn w:val="a7"/>
    <w:qFormat/>
    <w:rsid w:val="00967BB4"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styleId="TOC2">
    <w:name w:val="toc 2"/>
    <w:basedOn w:val="a7"/>
    <w:next w:val="a7"/>
    <w:autoRedefine/>
    <w:uiPriority w:val="39"/>
    <w:unhideWhenUsed/>
    <w:rsid w:val="00E632F5"/>
    <w:pPr>
      <w:ind w:leftChars="200" w:left="420"/>
    </w:pPr>
  </w:style>
  <w:style w:type="paragraph" w:styleId="TOC1">
    <w:name w:val="toc 1"/>
    <w:basedOn w:val="a7"/>
    <w:next w:val="a7"/>
    <w:autoRedefine/>
    <w:uiPriority w:val="39"/>
    <w:unhideWhenUsed/>
    <w:rsid w:val="00E632F5"/>
    <w:pPr>
      <w:tabs>
        <w:tab w:val="left" w:pos="420"/>
        <w:tab w:val="right" w:leader="dot" w:pos="8302"/>
      </w:tabs>
    </w:pPr>
  </w:style>
  <w:style w:type="paragraph" w:styleId="TOC3">
    <w:name w:val="toc 3"/>
    <w:basedOn w:val="a7"/>
    <w:next w:val="a7"/>
    <w:autoRedefine/>
    <w:uiPriority w:val="39"/>
    <w:unhideWhenUsed/>
    <w:rsid w:val="00E632F5"/>
    <w:pPr>
      <w:ind w:leftChars="400" w:left="840"/>
    </w:pPr>
  </w:style>
  <w:style w:type="character" w:styleId="affc">
    <w:name w:val="Hyperlink"/>
    <w:basedOn w:val="a9"/>
    <w:uiPriority w:val="99"/>
    <w:unhideWhenUsed/>
    <w:rsid w:val="00E632F5"/>
    <w:rPr>
      <w:color w:val="0563C1" w:themeColor="hyperlink"/>
      <w:u w:val="single"/>
    </w:rPr>
  </w:style>
  <w:style w:type="paragraph" w:customStyle="1" w:styleId="affd">
    <w:name w:val="表格样式"/>
    <w:basedOn w:val="affe"/>
    <w:autoRedefine/>
    <w:rsid w:val="00F264C2"/>
    <w:pPr>
      <w:widowControl/>
      <w:spacing w:line="360" w:lineRule="exact"/>
      <w:ind w:left="0" w:firstLineChars="0" w:firstLine="0"/>
      <w:contextualSpacing w:val="0"/>
      <w:jc w:val="left"/>
    </w:pPr>
    <w:rPr>
      <w:rFonts w:cs="Times New Roman"/>
      <w:color w:val="3366FF"/>
      <w:kern w:val="0"/>
      <w:sz w:val="18"/>
      <w:szCs w:val="20"/>
    </w:rPr>
  </w:style>
  <w:style w:type="paragraph" w:styleId="affe">
    <w:name w:val="List"/>
    <w:basedOn w:val="a7"/>
    <w:uiPriority w:val="99"/>
    <w:semiHidden/>
    <w:unhideWhenUsed/>
    <w:rsid w:val="00F264C2"/>
    <w:pPr>
      <w:ind w:left="2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xin\bishe\docs\&#35745;&#31639;&#26426;&#23398;&#38498;-&#27169;&#26495;-06-&#25968;&#25454;&#24211;&#35774;&#35745;&#35828;&#26126;&#20070;-&#20013;&#26399;&#26816;&#26597;&#21069;&#23436;&#25104;-2018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A9B3C2550B4C1CA4F4A71EA72F66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86702E-4A55-4891-AC73-6161300D919E}"/>
      </w:docPartPr>
      <w:docPartBody>
        <w:p w:rsidR="00000000" w:rsidRDefault="00860675">
          <w:pPr>
            <w:pStyle w:val="A2A9B3C2550B4C1CA4F4A71EA72F66EE"/>
          </w:pP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7A4A3CAEC7B845C8A94DA04934CE5A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B48357-2BFE-4B60-B040-636C137F0E84}"/>
      </w:docPartPr>
      <w:docPartBody>
        <w:p w:rsidR="00000000" w:rsidRDefault="00860675">
          <w:pPr>
            <w:pStyle w:val="7A4A3CAEC7B845C8A94DA04934CE5A2A"/>
          </w:pP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82FBDC5993AF48FBB2D18B60887C50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7FDCB6-0189-46CE-9EE9-E5B4A93A5ABB}"/>
      </w:docPartPr>
      <w:docPartBody>
        <w:p w:rsidR="00000000" w:rsidRDefault="00860675">
          <w:pPr>
            <w:pStyle w:val="82FBDC5993AF48FBB2D18B60887C5083"/>
          </w:pPr>
          <w:r>
            <w:rPr>
              <w:rStyle w:val="a3"/>
              <w:rFonts w:hint="eastAsia"/>
            </w:rPr>
            <w:t>选择专业</w:t>
          </w:r>
        </w:p>
      </w:docPartBody>
    </w:docPart>
    <w:docPart>
      <w:docPartPr>
        <w:name w:val="775115955A9042BB9B8C60BDEF8A3B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E0227F-6F0E-4D93-81D1-8C5CCC407379}"/>
      </w:docPartPr>
      <w:docPartBody>
        <w:p w:rsidR="00000000" w:rsidRDefault="00860675">
          <w:pPr>
            <w:pStyle w:val="775115955A9042BB9B8C60BDEF8A3BDC"/>
          </w:pPr>
          <w:r w:rsidRPr="00DC32D5">
            <w:rPr>
              <w:rStyle w:val="a3"/>
            </w:rPr>
            <w:t>选择</w:t>
          </w:r>
        </w:p>
      </w:docPartBody>
    </w:docPart>
    <w:docPart>
      <w:docPartPr>
        <w:name w:val="BE55022E3AE34DFA8409668C9DC0A5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F43EA3-1863-43AE-A539-3C3ABBC07D96}"/>
      </w:docPartPr>
      <w:docPartBody>
        <w:p w:rsidR="00000000" w:rsidRDefault="00860675">
          <w:pPr>
            <w:pStyle w:val="BE55022E3AE34DFA8409668C9DC0A5D2"/>
          </w:pPr>
          <w:r>
            <w:rPr>
              <w:rStyle w:val="a3"/>
            </w:rPr>
            <w:t>专业</w:t>
          </w:r>
        </w:p>
      </w:docPartBody>
    </w:docPart>
    <w:docPart>
      <w:docPartPr>
        <w:name w:val="27E4A06DA75D492DAD9CE2DF3CF066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2F5EAE-535E-4A53-88AE-7CAABFE9C5FF}"/>
      </w:docPartPr>
      <w:docPartBody>
        <w:p w:rsidR="00000000" w:rsidRDefault="00860675">
          <w:pPr>
            <w:pStyle w:val="27E4A06DA75D492DAD9CE2DF3CF06696"/>
          </w:pPr>
          <w:r>
            <w:rPr>
              <w:rStyle w:val="a3"/>
            </w:rPr>
            <w:t>班级</w:t>
          </w:r>
        </w:p>
      </w:docPartBody>
    </w:docPart>
    <w:docPart>
      <w:docPartPr>
        <w:name w:val="43D01F55CEA9466A8A2B5FBB772DA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752CF9-B996-4156-9BD8-E362485D5EF5}"/>
      </w:docPartPr>
      <w:docPartBody>
        <w:p w:rsidR="00000000" w:rsidRDefault="00860675">
          <w:pPr>
            <w:pStyle w:val="43D01F55CEA9466A8A2B5FBB772DA58C"/>
          </w:pPr>
          <w:r>
            <w:rPr>
              <w:rStyle w:val="a3"/>
              <w:rFonts w:hint="eastAsia"/>
            </w:rPr>
            <w:t>教师姓名</w:t>
          </w:r>
        </w:p>
      </w:docPartBody>
    </w:docPart>
    <w:docPart>
      <w:docPartPr>
        <w:name w:val="EB6E6DFB68644E49A50D4B6C7D1E7F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A5E16D-527F-472A-82DD-32EF1D5F7C58}"/>
      </w:docPartPr>
      <w:docPartBody>
        <w:p w:rsidR="00000000" w:rsidRDefault="00860675">
          <w:pPr>
            <w:pStyle w:val="EB6E6DFB68644E49A50D4B6C7D1E7F2D"/>
          </w:pPr>
          <w:r>
            <w:rPr>
              <w:rStyle w:val="a3"/>
            </w:rPr>
            <w:t>职称</w:t>
          </w:r>
        </w:p>
      </w:docPartBody>
    </w:docPart>
    <w:docPart>
      <w:docPartPr>
        <w:name w:val="FC802225410146F1858F05C1DC706C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B59418-8AB9-4BCE-A574-F5B2B98A6304}"/>
      </w:docPartPr>
      <w:docPartBody>
        <w:p w:rsidR="00000000" w:rsidRDefault="00860675">
          <w:pPr>
            <w:pStyle w:val="FC802225410146F1858F05C1DC706C55"/>
          </w:pPr>
          <w:r>
            <w:rPr>
              <w:rStyle w:val="a3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75"/>
    <w:rsid w:val="0086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2A9B3C2550B4C1CA4F4A71EA72F66EE">
    <w:name w:val="A2A9B3C2550B4C1CA4F4A71EA72F66EE"/>
    <w:pPr>
      <w:widowControl w:val="0"/>
      <w:jc w:val="both"/>
    </w:pPr>
  </w:style>
  <w:style w:type="paragraph" w:customStyle="1" w:styleId="7A4A3CAEC7B845C8A94DA04934CE5A2A">
    <w:name w:val="7A4A3CAEC7B845C8A94DA04934CE5A2A"/>
    <w:pPr>
      <w:widowControl w:val="0"/>
      <w:jc w:val="both"/>
    </w:pPr>
  </w:style>
  <w:style w:type="paragraph" w:customStyle="1" w:styleId="82FBDC5993AF48FBB2D18B60887C5083">
    <w:name w:val="82FBDC5993AF48FBB2D18B60887C5083"/>
    <w:pPr>
      <w:widowControl w:val="0"/>
      <w:jc w:val="both"/>
    </w:pPr>
  </w:style>
  <w:style w:type="paragraph" w:customStyle="1" w:styleId="775115955A9042BB9B8C60BDEF8A3BDC">
    <w:name w:val="775115955A9042BB9B8C60BDEF8A3BDC"/>
    <w:pPr>
      <w:widowControl w:val="0"/>
      <w:jc w:val="both"/>
    </w:pPr>
  </w:style>
  <w:style w:type="paragraph" w:customStyle="1" w:styleId="BE55022E3AE34DFA8409668C9DC0A5D2">
    <w:name w:val="BE55022E3AE34DFA8409668C9DC0A5D2"/>
    <w:pPr>
      <w:widowControl w:val="0"/>
      <w:jc w:val="both"/>
    </w:pPr>
  </w:style>
  <w:style w:type="paragraph" w:customStyle="1" w:styleId="27E4A06DA75D492DAD9CE2DF3CF06696">
    <w:name w:val="27E4A06DA75D492DAD9CE2DF3CF06696"/>
    <w:pPr>
      <w:widowControl w:val="0"/>
      <w:jc w:val="both"/>
    </w:pPr>
  </w:style>
  <w:style w:type="paragraph" w:customStyle="1" w:styleId="43D01F55CEA9466A8A2B5FBB772DA58C">
    <w:name w:val="43D01F55CEA9466A8A2B5FBB772DA58C"/>
    <w:pPr>
      <w:widowControl w:val="0"/>
      <w:jc w:val="both"/>
    </w:pPr>
  </w:style>
  <w:style w:type="paragraph" w:customStyle="1" w:styleId="EB6E6DFB68644E49A50D4B6C7D1E7F2D">
    <w:name w:val="EB6E6DFB68644E49A50D4B6C7D1E7F2D"/>
    <w:pPr>
      <w:widowControl w:val="0"/>
      <w:jc w:val="both"/>
    </w:pPr>
  </w:style>
  <w:style w:type="paragraph" w:customStyle="1" w:styleId="FC802225410146F1858F05C1DC706C55">
    <w:name w:val="FC802225410146F1858F05C1DC706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21FE6-B4D4-485F-AC46-92C9B4BD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计算机学院-模板-06-数据库设计说明书-中期检查前完成-201810.dotx</Template>
  <TotalTime>1</TotalTime>
  <Pages>6</Pages>
  <Words>588</Words>
  <Characters>3356</Characters>
  <Application>Microsoft Office Word</Application>
  <DocSecurity>0</DocSecurity>
  <Lines>27</Lines>
  <Paragraphs>7</Paragraphs>
  <ScaleCrop>false</ScaleCrop>
  <Company>成都信息工程大学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计算机学院-模板-03-概要设计说明书-中期检查前完成-201801</dc:title>
  <dc:subject/>
  <dc:creator>李莘</dc:creator>
  <cp:keywords>毕业设计</cp:keywords>
  <dc:description/>
  <cp:lastModifiedBy>莘 李</cp:lastModifiedBy>
  <cp:revision>1</cp:revision>
  <dcterms:created xsi:type="dcterms:W3CDTF">2019-01-15T08:25:00Z</dcterms:created>
  <dcterms:modified xsi:type="dcterms:W3CDTF">2019-01-15T08:26:00Z</dcterms:modified>
</cp:coreProperties>
</file>