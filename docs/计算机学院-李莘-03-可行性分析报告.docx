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7669" w14:textId="77777777" w:rsidR="0098270E" w:rsidRDefault="0098270E" w:rsidP="0098270E">
      <w:pPr>
        <w:pStyle w:val="a8"/>
        <w:ind w:firstLineChars="0" w:firstLine="0"/>
      </w:pPr>
    </w:p>
    <w:p w14:paraId="61296359" w14:textId="77777777" w:rsidR="0098270E" w:rsidRDefault="0098270E" w:rsidP="0098270E">
      <w:pPr>
        <w:pStyle w:val="a8"/>
        <w:ind w:firstLineChars="0" w:firstLine="0"/>
      </w:pPr>
    </w:p>
    <w:p w14:paraId="0BD538EF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6FAA01A4" wp14:editId="680DF49A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602" w14:textId="77777777" w:rsidR="0098270E" w:rsidRDefault="0098270E" w:rsidP="0098270E">
      <w:pPr>
        <w:pStyle w:val="a8"/>
        <w:ind w:firstLineChars="0" w:firstLine="0"/>
      </w:pPr>
    </w:p>
    <w:p w14:paraId="2B1FD282" w14:textId="77777777" w:rsidR="0098270E" w:rsidRDefault="0098270E" w:rsidP="0098270E">
      <w:pPr>
        <w:pStyle w:val="a8"/>
        <w:ind w:firstLineChars="0" w:firstLine="0"/>
      </w:pPr>
    </w:p>
    <w:p w14:paraId="7EDB9F83" w14:textId="77777777" w:rsidR="0098270E" w:rsidRDefault="0098270E" w:rsidP="0098270E">
      <w:pPr>
        <w:pStyle w:val="a8"/>
        <w:ind w:firstLineChars="0" w:firstLine="0"/>
      </w:pPr>
    </w:p>
    <w:p w14:paraId="4A836012" w14:textId="77777777" w:rsidR="0098270E" w:rsidRDefault="00A5405E" w:rsidP="00A5405E">
      <w:pPr>
        <w:pStyle w:val="af7"/>
      </w:pPr>
      <w:r w:rsidRPr="00C27760">
        <w:t>本科毕业论文（设计）</w:t>
      </w:r>
    </w:p>
    <w:p w14:paraId="2D097991" w14:textId="77777777" w:rsidR="00A5405E" w:rsidRPr="00A5405E" w:rsidRDefault="00A5405E" w:rsidP="00A5405E"/>
    <w:p w14:paraId="5F898026" w14:textId="77777777" w:rsidR="0098270E" w:rsidRPr="00A5405E" w:rsidRDefault="008A5ACF" w:rsidP="0098270E">
      <w:pPr>
        <w:pStyle w:val="af7"/>
      </w:pPr>
      <w:r>
        <w:t>可行性分析报告</w:t>
      </w:r>
    </w:p>
    <w:p w14:paraId="39060ECB" w14:textId="77777777" w:rsidR="0098270E" w:rsidRDefault="0098270E" w:rsidP="0098270E"/>
    <w:p w14:paraId="3872452F" w14:textId="77777777" w:rsidR="0098270E" w:rsidRPr="0098270E" w:rsidRDefault="0098270E" w:rsidP="0098270E"/>
    <w:p w14:paraId="12D4E1D6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486EE2D4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BE88658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0E5CDEDC6F734855934B6D882A63518A"/>
            </w:placeholder>
          </w:sdtPr>
          <w:sdtEndPr/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727688E6" w14:textId="77777777" w:rsidR="0098270E" w:rsidRPr="00DC32D5" w:rsidRDefault="004653A1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6B4602B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100C1D8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C524891FDD2449AE9FCD426BF9BCE289"/>
            </w:placeholder>
          </w:sdtPr>
          <w:sdtEndPr/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75196BB5" w14:textId="5F51ED8A" w:rsidR="0098270E" w:rsidRPr="00DC32D5" w:rsidRDefault="001327A9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50DA925C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7E28848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932AB7" w14:textId="1AE39206" w:rsidR="00A5405E" w:rsidRPr="00DC32D5" w:rsidRDefault="00F62892" w:rsidP="00D30C6F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80B3F6C97B7B4AD29321B314D339A510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EndPr/>
              <w:sdtContent>
                <w:r w:rsidR="001327A9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98270E" w:rsidRPr="00DC32D5" w14:paraId="1279F07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C2DB221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178C9B" w14:textId="56234C97" w:rsidR="0098270E" w:rsidRPr="00DC32D5" w:rsidRDefault="00F62892" w:rsidP="008F1C3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39903AEE250844D1A75CBCA2E3381B58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1327A9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D30C6F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A6FEB5825B6240FB950378E08D060EBE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EndPr/>
              <w:sdtContent>
                <w:proofErr w:type="gramStart"/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D729F1E6A7EB4C7D9D57E80B24E33F2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:rsidRPr="00DC32D5" w14:paraId="3AAFDD3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6B0A32F5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51D047" w14:textId="3A87D7C9" w:rsidR="0098270E" w:rsidRPr="00DC32D5" w:rsidRDefault="00F62892" w:rsidP="003F2AB6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668538A058E244C2AEB0DC5CC25E62AB"/>
                </w:placeholder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7B76D7A91D9143F590C19B5BEA615DCC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D30C6F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:rsidRPr="00DC32D5" w14:paraId="09EF78F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7C6E513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4EB129" w14:textId="77777777" w:rsidR="0098270E" w:rsidRPr="00DC32D5" w:rsidRDefault="0098270E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270E" w:rsidRPr="00DC32D5" w14:paraId="6D4C3AA2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43016EEE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098551" w14:textId="038C3E9F" w:rsidR="0098270E" w:rsidRPr="00DC32D5" w:rsidRDefault="00F62892" w:rsidP="003F2AB6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DE1FABE328004F77A72DBB7F045F9A6B"/>
                </w:placeholder>
                <w:date w:fullDate="2019-01-28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28</w:t>
                </w:r>
                <w:r w:rsidR="001327A9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20723A43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5931D4E9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F25813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F25813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67C1CDCD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1101258A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7409E078" w14:textId="77777777" w:rsidR="003A3895" w:rsidRDefault="003A3895" w:rsidP="003A3895">
      <w:pPr>
        <w:pStyle w:val="af9"/>
      </w:pPr>
      <w:bookmarkStart w:id="0" w:name="_Toc511421008"/>
      <w:r>
        <w:lastRenderedPageBreak/>
        <w:t>目录</w:t>
      </w:r>
      <w:bookmarkEnd w:id="0"/>
    </w:p>
    <w:bookmarkStart w:id="1" w:name="_GoBack"/>
    <w:bookmarkEnd w:id="1"/>
    <w:p w14:paraId="7217254B" w14:textId="55B942DC" w:rsidR="002450BF" w:rsidRDefault="00E632F5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10501096" w:history="1">
        <w:r w:rsidR="002450BF" w:rsidRPr="00453BEC">
          <w:rPr>
            <w:rStyle w:val="affc"/>
            <w:noProof/>
          </w:rPr>
          <w:t>1</w:t>
        </w:r>
        <w:r w:rsidR="002450BF">
          <w:rPr>
            <w:rFonts w:asciiTheme="minorHAnsi" w:eastAsiaTheme="minorEastAsia" w:hAnsiTheme="minorHAnsi"/>
            <w:noProof/>
            <w:szCs w:val="22"/>
          </w:rPr>
          <w:tab/>
        </w:r>
        <w:r w:rsidR="002450BF" w:rsidRPr="00453BEC">
          <w:rPr>
            <w:rStyle w:val="affc"/>
            <w:noProof/>
          </w:rPr>
          <w:t>引言</w:t>
        </w:r>
        <w:r w:rsidR="002450BF">
          <w:rPr>
            <w:noProof/>
            <w:webHidden/>
          </w:rPr>
          <w:tab/>
        </w:r>
        <w:r w:rsidR="002450BF">
          <w:rPr>
            <w:noProof/>
            <w:webHidden/>
          </w:rPr>
          <w:fldChar w:fldCharType="begin"/>
        </w:r>
        <w:r w:rsidR="002450BF">
          <w:rPr>
            <w:noProof/>
            <w:webHidden/>
          </w:rPr>
          <w:instrText xml:space="preserve"> PAGEREF _Toc10501096 \h </w:instrText>
        </w:r>
        <w:r w:rsidR="002450BF">
          <w:rPr>
            <w:noProof/>
            <w:webHidden/>
          </w:rPr>
        </w:r>
        <w:r w:rsidR="002450BF">
          <w:rPr>
            <w:noProof/>
            <w:webHidden/>
          </w:rPr>
          <w:fldChar w:fldCharType="separate"/>
        </w:r>
        <w:r w:rsidR="002450BF">
          <w:rPr>
            <w:noProof/>
            <w:webHidden/>
          </w:rPr>
          <w:t>- 1 -</w:t>
        </w:r>
        <w:r w:rsidR="002450BF">
          <w:rPr>
            <w:noProof/>
            <w:webHidden/>
          </w:rPr>
          <w:fldChar w:fldCharType="end"/>
        </w:r>
      </w:hyperlink>
    </w:p>
    <w:p w14:paraId="7CFE9F03" w14:textId="7EB1D599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097" w:history="1">
        <w:r w:rsidRPr="00453BEC">
          <w:rPr>
            <w:rStyle w:val="affc"/>
            <w:noProof/>
          </w:rPr>
          <w:t>1.1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F271E2A" w14:textId="635F81B9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098" w:history="1">
        <w:r w:rsidRPr="00453BEC">
          <w:rPr>
            <w:rStyle w:val="affc"/>
            <w:noProof/>
          </w:rPr>
          <w:t>1.2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背景及现状分析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ABD16A3" w14:textId="6D89491E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099" w:history="1">
        <w:r w:rsidRPr="00453BEC">
          <w:rPr>
            <w:rStyle w:val="affc"/>
            <w:noProof/>
          </w:rPr>
          <w:t>1.3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31A3BD7" w14:textId="21C4DB90" w:rsidR="002450BF" w:rsidRDefault="002450BF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501100" w:history="1">
        <w:r w:rsidRPr="00453BEC">
          <w:rPr>
            <w:rStyle w:val="affc"/>
            <w:noProof/>
          </w:rPr>
          <w:t>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0766BAB" w14:textId="74E428F0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1" w:history="1">
        <w:r w:rsidRPr="00453BEC">
          <w:rPr>
            <w:rStyle w:val="affc"/>
            <w:noProof/>
          </w:rPr>
          <w:t>2.1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业务分析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A0D3A51" w14:textId="1250A4DB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2" w:history="1">
        <w:r w:rsidRPr="00453BEC">
          <w:rPr>
            <w:rStyle w:val="affc"/>
            <w:noProof/>
          </w:rPr>
          <w:t>2.2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882FBEF" w14:textId="1905C281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3" w:history="1">
        <w:r w:rsidRPr="00453BEC">
          <w:rPr>
            <w:rStyle w:val="affc"/>
            <w:noProof/>
          </w:rPr>
          <w:t>2.3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条件、假设与限制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407D6BE" w14:textId="3FE69DDD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4" w:history="1">
        <w:r w:rsidRPr="00453BEC">
          <w:rPr>
            <w:rStyle w:val="affc"/>
            <w:noProof/>
          </w:rPr>
          <w:t>2.4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决定可行性的主要因素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BC6057A" w14:textId="0E2A671A" w:rsidR="002450BF" w:rsidRDefault="002450BF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501105" w:history="1">
        <w:r w:rsidRPr="00453BEC">
          <w:rPr>
            <w:rStyle w:val="affc"/>
            <w:noProof/>
          </w:rPr>
          <w:t>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所建议的系统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6CCD39D" w14:textId="4FEA987C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6" w:history="1">
        <w:r w:rsidRPr="00453BEC">
          <w:rPr>
            <w:rStyle w:val="affc"/>
            <w:noProof/>
          </w:rPr>
          <w:t>3.1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对所建系统的说明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ADF1403" w14:textId="729CC447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7" w:history="1">
        <w:r w:rsidRPr="00453BEC">
          <w:rPr>
            <w:rStyle w:val="affc"/>
            <w:noProof/>
          </w:rPr>
          <w:t>3.2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业务可行性分析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B0F9919" w14:textId="5BF3CA4F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8" w:history="1">
        <w:r w:rsidRPr="00453BEC">
          <w:rPr>
            <w:rStyle w:val="affc"/>
            <w:noProof/>
          </w:rPr>
          <w:t>3.3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技术可行性分析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0711E09" w14:textId="73139323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09" w:history="1">
        <w:r w:rsidRPr="00453BEC">
          <w:rPr>
            <w:rStyle w:val="affc"/>
            <w:noProof/>
          </w:rPr>
          <w:t>3.4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采用建议系统可能带来的影响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E9A23D2" w14:textId="3F1A642E" w:rsidR="002450BF" w:rsidRDefault="002450BF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501110" w:history="1">
        <w:r w:rsidRPr="00453BEC">
          <w:rPr>
            <w:rStyle w:val="affc"/>
            <w:noProof/>
          </w:rPr>
          <w:t>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社会因素可行性分析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A5D265A" w14:textId="69A25EB7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11" w:history="1">
        <w:r w:rsidRPr="00453BEC">
          <w:rPr>
            <w:rStyle w:val="affc"/>
            <w:noProof/>
          </w:rPr>
          <w:t>4.1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社会因素可行性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295164C" w14:textId="065E681F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12" w:history="1">
        <w:r w:rsidRPr="00453BEC">
          <w:rPr>
            <w:rStyle w:val="affc"/>
            <w:noProof/>
          </w:rPr>
          <w:t>4.2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社会推广可行性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C854604" w14:textId="4753563F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13" w:history="1">
        <w:r w:rsidRPr="00453BEC">
          <w:rPr>
            <w:rStyle w:val="affc"/>
            <w:noProof/>
          </w:rPr>
          <w:t>4.3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FDBCA36" w14:textId="59E509E7" w:rsidR="002450BF" w:rsidRDefault="002450BF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501114" w:history="1">
        <w:r w:rsidRPr="00453BEC">
          <w:rPr>
            <w:rStyle w:val="affc"/>
            <w:noProof/>
          </w:rPr>
          <w:t>5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经济可行性分析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DE973C1" w14:textId="773EA932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15" w:history="1">
        <w:r w:rsidRPr="00453BEC">
          <w:rPr>
            <w:rStyle w:val="affc"/>
            <w:noProof/>
          </w:rPr>
          <w:t>5.1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00A6970" w14:textId="6DBF6EAF" w:rsidR="002450BF" w:rsidRDefault="002450BF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10501116" w:history="1">
        <w:r w:rsidRPr="00453BEC">
          <w:rPr>
            <w:rStyle w:val="affc"/>
            <w:noProof/>
          </w:rPr>
          <w:t>5.2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效益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A7BBB9D" w14:textId="0CC9C87E" w:rsidR="002450BF" w:rsidRDefault="002450BF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501117" w:history="1">
        <w:r w:rsidRPr="00453BEC">
          <w:rPr>
            <w:rStyle w:val="affc"/>
            <w:noProof/>
          </w:rPr>
          <w:t>6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453BEC">
          <w:rPr>
            <w:rStyle w:val="affc"/>
            <w:noProof/>
          </w:rPr>
          <w:t>可行性分析结论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93CCEAB" w14:textId="7AC4FC7C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14:paraId="6CD13C1A" w14:textId="77777777" w:rsidR="003A3895" w:rsidRDefault="003A3895" w:rsidP="00A5405E">
      <w:pPr>
        <w:pStyle w:val="a8"/>
        <w:ind w:firstLineChars="0" w:firstLine="0"/>
        <w:jc w:val="center"/>
      </w:pPr>
    </w:p>
    <w:p w14:paraId="31FBA450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1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DDB5613" w14:textId="77777777" w:rsidR="00BE6A2C" w:rsidRDefault="00BE6A2C" w:rsidP="00BE6A2C">
      <w:pPr>
        <w:pStyle w:val="1"/>
        <w:spacing w:before="312"/>
      </w:pPr>
      <w:bookmarkStart w:id="2" w:name="_Toc511421009"/>
      <w:bookmarkStart w:id="3" w:name="_Toc10501096"/>
      <w:r>
        <w:rPr>
          <w:rFonts w:hint="eastAsia"/>
        </w:rPr>
        <w:lastRenderedPageBreak/>
        <w:t>引言</w:t>
      </w:r>
      <w:bookmarkEnd w:id="3"/>
    </w:p>
    <w:p w14:paraId="0281D58C" w14:textId="77777777" w:rsidR="00BE6A2C" w:rsidRDefault="00BE6A2C" w:rsidP="00BE6A2C">
      <w:pPr>
        <w:pStyle w:val="2"/>
      </w:pPr>
      <w:bookmarkStart w:id="4" w:name="_Toc10501097"/>
      <w:r>
        <w:rPr>
          <w:rFonts w:hint="eastAsia"/>
        </w:rPr>
        <w:t>编制目的</w:t>
      </w:r>
      <w:bookmarkEnd w:id="4"/>
    </w:p>
    <w:p w14:paraId="49EA09A4" w14:textId="4E95740F" w:rsidR="00BE6A2C" w:rsidRDefault="00C85BBF" w:rsidP="00A52A8A">
      <w:pPr>
        <w:pStyle w:val="a8"/>
        <w:ind w:firstLine="480"/>
      </w:pPr>
      <w:r>
        <w:rPr>
          <w:rFonts w:hint="eastAsia"/>
        </w:rPr>
        <w:t>本文</w:t>
      </w:r>
      <w:r w:rsidR="003E0570">
        <w:rPr>
          <w:rFonts w:hint="eastAsia"/>
        </w:rPr>
        <w:t>将</w:t>
      </w:r>
      <w:r>
        <w:rPr>
          <w:rFonts w:hint="eastAsia"/>
        </w:rPr>
        <w:t>在</w:t>
      </w:r>
      <w:r w:rsidR="003E0570" w:rsidRPr="00C85BBF">
        <w:t>经济、技术和社会条件等各个方面</w:t>
      </w:r>
      <w:r w:rsidR="00CC7BCF">
        <w:rPr>
          <w:rFonts w:hint="eastAsia"/>
        </w:rPr>
        <w:t>说明项目</w:t>
      </w:r>
      <w:r w:rsidR="00CC7BCF" w:rsidRPr="00C85BBF">
        <w:t>实现的可行性</w:t>
      </w:r>
      <w:r w:rsidR="00454608">
        <w:rPr>
          <w:rFonts w:hint="eastAsia"/>
        </w:rPr>
        <w:t>，</w:t>
      </w:r>
      <w:r w:rsidR="00FB75F9">
        <w:rPr>
          <w:rFonts w:hint="eastAsia"/>
        </w:rPr>
        <w:t>以及提出实现这个项目的方案</w:t>
      </w:r>
      <w:r w:rsidR="008D4C61">
        <w:rPr>
          <w:rFonts w:hint="eastAsia"/>
        </w:rPr>
        <w:t>。</w:t>
      </w:r>
    </w:p>
    <w:p w14:paraId="3280B1BF" w14:textId="77777777" w:rsidR="00BE6A2C" w:rsidRDefault="00BE6A2C" w:rsidP="00BE6A2C">
      <w:pPr>
        <w:pStyle w:val="2"/>
      </w:pPr>
      <w:bookmarkStart w:id="5" w:name="_Toc10501098"/>
      <w:r>
        <w:rPr>
          <w:rFonts w:hint="eastAsia"/>
        </w:rPr>
        <w:t>背景及现状分析</w:t>
      </w:r>
      <w:bookmarkEnd w:id="5"/>
    </w:p>
    <w:p w14:paraId="2FDF3245" w14:textId="199D5BB5" w:rsidR="002320DC" w:rsidRPr="00647B4B" w:rsidRDefault="002320DC" w:rsidP="00647B4B">
      <w:pPr>
        <w:pStyle w:val="a8"/>
        <w:ind w:firstLine="480"/>
        <w:rPr>
          <w:rFonts w:ascii="宋体" w:hAnsi="宋体"/>
          <w:szCs w:val="24"/>
        </w:rPr>
      </w:pPr>
      <w:r w:rsidRPr="00647B4B">
        <w:rPr>
          <w:rFonts w:ascii="宋体" w:hAnsi="宋体"/>
          <w:szCs w:val="24"/>
        </w:rPr>
        <w:t>随着移动互联网、智能手机以及社交网络的发展，用户每天都会往自己的终端添加图片，这些图片日积月累、反复拷贝使得用户难以管理和利用图片素材</w:t>
      </w:r>
      <w:r w:rsidR="00C476D1">
        <w:rPr>
          <w:rFonts w:ascii="宋体" w:hAnsi="宋体" w:hint="eastAsia"/>
          <w:szCs w:val="24"/>
        </w:rPr>
        <w:t>。</w:t>
      </w:r>
      <w:r w:rsidRPr="00647B4B">
        <w:rPr>
          <w:rFonts w:ascii="宋体" w:hAnsi="宋体"/>
          <w:szCs w:val="24"/>
        </w:rPr>
        <w:t>另一方面，用户对精美图片、针对性图片的需求总是得不到满足。</w:t>
      </w:r>
      <w:r w:rsidR="00DE6C97" w:rsidRPr="00DE6C97">
        <w:rPr>
          <w:rFonts w:ascii="宋体" w:hAnsi="宋体" w:hint="eastAsia"/>
          <w:szCs w:val="24"/>
        </w:rPr>
        <w:t>国内的</w:t>
      </w:r>
      <w:r w:rsidR="00F54CE3">
        <w:rPr>
          <w:rFonts w:ascii="宋体" w:hAnsi="宋体" w:hint="eastAsia"/>
          <w:szCs w:val="24"/>
        </w:rPr>
        <w:t>图片</w:t>
      </w:r>
      <w:r w:rsidR="00DE6C97" w:rsidRPr="00DE6C97">
        <w:rPr>
          <w:rFonts w:ascii="宋体" w:hAnsi="宋体" w:hint="eastAsia"/>
          <w:szCs w:val="24"/>
        </w:rPr>
        <w:t>管理平台比较多，但是用户只能局限于自己的图片，不能从网络中获取更多类似、有趣的图片</w:t>
      </w:r>
      <w:r w:rsidR="00DE6C97">
        <w:rPr>
          <w:rFonts w:ascii="宋体" w:hAnsi="宋体" w:hint="eastAsia"/>
          <w:szCs w:val="24"/>
        </w:rPr>
        <w:t>素材。</w:t>
      </w:r>
      <w:r w:rsidR="00DE6C97" w:rsidRPr="00DE6C97">
        <w:rPr>
          <w:rFonts w:ascii="宋体" w:hAnsi="宋体" w:hint="eastAsia"/>
          <w:szCs w:val="24"/>
        </w:rPr>
        <w:t>因此我们</w:t>
      </w:r>
      <w:r w:rsidR="00DE6C97">
        <w:rPr>
          <w:rFonts w:ascii="宋体" w:hAnsi="宋体" w:hint="eastAsia"/>
          <w:szCs w:val="24"/>
        </w:rPr>
        <w:t>提出，利用</w:t>
      </w:r>
      <w:r w:rsidRPr="00647B4B">
        <w:rPr>
          <w:rFonts w:ascii="宋体" w:hAnsi="宋体"/>
          <w:szCs w:val="24"/>
        </w:rPr>
        <w:t>基于</w:t>
      </w:r>
      <w:r w:rsidRPr="00647B4B">
        <w:rPr>
          <w:rFonts w:ascii="宋体" w:hAnsi="宋体" w:hint="eastAsia"/>
          <w:szCs w:val="24"/>
        </w:rPr>
        <w:t>大数据分析、网络爬虫</w:t>
      </w:r>
      <w:r w:rsidRPr="00647B4B">
        <w:rPr>
          <w:rFonts w:ascii="宋体" w:hAnsi="宋体"/>
          <w:szCs w:val="24"/>
        </w:rPr>
        <w:t>、图像识别等前沿技术实现一款</w:t>
      </w:r>
      <w:r w:rsidRPr="00647B4B">
        <w:rPr>
          <w:rFonts w:ascii="宋体" w:hAnsi="宋体" w:hint="eastAsia"/>
          <w:szCs w:val="24"/>
        </w:rPr>
        <w:t>智能化图片素材管理系统</w:t>
      </w:r>
      <w:r w:rsidR="00C476D1">
        <w:rPr>
          <w:rFonts w:ascii="宋体" w:hAnsi="宋体" w:hint="eastAsia"/>
          <w:szCs w:val="24"/>
        </w:rPr>
        <w:t>，</w:t>
      </w:r>
      <w:r w:rsidR="00647B4B">
        <w:rPr>
          <w:rFonts w:ascii="宋体" w:hAnsi="宋体" w:hint="eastAsia"/>
          <w:szCs w:val="24"/>
        </w:rPr>
        <w:t>名称为</w:t>
      </w:r>
      <w:proofErr w:type="spellStart"/>
      <w:r w:rsidR="004621F6">
        <w:rPr>
          <w:rFonts w:ascii="宋体" w:hAnsi="宋体" w:hint="eastAsia"/>
          <w:szCs w:val="24"/>
        </w:rPr>
        <w:t>d</w:t>
      </w:r>
      <w:r w:rsidR="004621F6">
        <w:rPr>
          <w:rFonts w:ascii="宋体" w:hAnsi="宋体"/>
          <w:szCs w:val="24"/>
        </w:rPr>
        <w:t>evi</w:t>
      </w:r>
      <w:r w:rsidR="004621F6">
        <w:rPr>
          <w:rFonts w:ascii="宋体" w:hAnsi="宋体" w:hint="eastAsia"/>
          <w:szCs w:val="24"/>
        </w:rPr>
        <w:t>pic</w:t>
      </w:r>
      <w:proofErr w:type="spellEnd"/>
      <w:r w:rsidR="00647B4B">
        <w:rPr>
          <w:rFonts w:ascii="宋体" w:hAnsi="宋体" w:hint="eastAsia"/>
          <w:szCs w:val="24"/>
        </w:rPr>
        <w:t>，</w:t>
      </w:r>
      <w:r w:rsidR="00DE6C97" w:rsidRPr="00DE6C97">
        <w:rPr>
          <w:rFonts w:ascii="宋体" w:hAnsi="宋体" w:hint="eastAsia"/>
          <w:szCs w:val="24"/>
        </w:rPr>
        <w:t>不仅可以存储、分类和分享，最重要还能以用户指定感兴趣的图片为目标，从</w:t>
      </w:r>
      <w:proofErr w:type="gramStart"/>
      <w:r w:rsidR="00DE6C97" w:rsidRPr="00DE6C97">
        <w:rPr>
          <w:rFonts w:ascii="宋体" w:hAnsi="宋体" w:hint="eastAsia"/>
          <w:szCs w:val="24"/>
        </w:rPr>
        <w:t>网络爬取更多</w:t>
      </w:r>
      <w:proofErr w:type="gramEnd"/>
      <w:r w:rsidR="00DE6C97" w:rsidRPr="00DE6C97">
        <w:rPr>
          <w:rFonts w:ascii="宋体" w:hAnsi="宋体" w:hint="eastAsia"/>
          <w:szCs w:val="24"/>
        </w:rPr>
        <w:t>类似的图片，而且系统还会根据用户的爱好定时向他推荐感兴趣的图片。</w:t>
      </w:r>
      <w:r w:rsidR="00DE6C97">
        <w:rPr>
          <w:rFonts w:ascii="宋体" w:hAnsi="宋体" w:hint="eastAsia"/>
          <w:szCs w:val="24"/>
        </w:rPr>
        <w:t>此项目</w:t>
      </w:r>
      <w:r w:rsidR="00E16CF0">
        <w:rPr>
          <w:rFonts w:ascii="宋体" w:hAnsi="宋体" w:hint="eastAsia"/>
          <w:szCs w:val="24"/>
        </w:rPr>
        <w:t>由</w:t>
      </w:r>
      <w:r w:rsidR="00DE6C97">
        <w:rPr>
          <w:rFonts w:ascii="宋体" w:hAnsi="宋体" w:hint="eastAsia"/>
          <w:szCs w:val="24"/>
        </w:rPr>
        <w:t>在成都信息工程大学计算机学院的鄢田云副教授指导，</w:t>
      </w:r>
      <w:r w:rsidR="00E16CF0">
        <w:rPr>
          <w:rFonts w:ascii="宋体" w:hAnsi="宋体" w:hint="eastAsia"/>
          <w:szCs w:val="24"/>
        </w:rPr>
        <w:t>数字媒体技术1班的</w:t>
      </w:r>
      <w:r w:rsidR="00DE6C97">
        <w:rPr>
          <w:rFonts w:ascii="宋体" w:hAnsi="宋体" w:hint="eastAsia"/>
          <w:szCs w:val="24"/>
        </w:rPr>
        <w:t>李莘</w:t>
      </w:r>
      <w:r w:rsidR="00E16CF0">
        <w:rPr>
          <w:rFonts w:ascii="宋体" w:hAnsi="宋体" w:hint="eastAsia"/>
          <w:szCs w:val="24"/>
        </w:rPr>
        <w:t>完成设计和实现。</w:t>
      </w:r>
    </w:p>
    <w:p w14:paraId="1FD9DF96" w14:textId="77777777" w:rsidR="00BE6A2C" w:rsidRDefault="00BE6A2C" w:rsidP="00BE6A2C">
      <w:pPr>
        <w:pStyle w:val="2"/>
      </w:pPr>
      <w:bookmarkStart w:id="6" w:name="_Toc10501099"/>
      <w:r>
        <w:rPr>
          <w:rFonts w:hint="eastAsia"/>
        </w:rPr>
        <w:t>参考资料</w:t>
      </w:r>
      <w:bookmarkEnd w:id="6"/>
    </w:p>
    <w:p w14:paraId="6661C27A" w14:textId="62D4F2BE" w:rsidR="002E0070" w:rsidRPr="002E0070" w:rsidRDefault="002E0070" w:rsidP="004621F6">
      <w:pPr>
        <w:pStyle w:val="a8"/>
        <w:numPr>
          <w:ilvl w:val="0"/>
          <w:numId w:val="49"/>
        </w:numPr>
        <w:ind w:firstLineChars="0"/>
      </w:pPr>
      <w:r w:rsidRPr="002E0070">
        <w:rPr>
          <w:rFonts w:hint="eastAsia"/>
        </w:rPr>
        <w:t xml:space="preserve">Mahmoud </w:t>
      </w:r>
      <w:proofErr w:type="spellStart"/>
      <w:r w:rsidRPr="002E0070">
        <w:rPr>
          <w:rFonts w:hint="eastAsia"/>
        </w:rPr>
        <w:t>Parsian</w:t>
      </w:r>
      <w:proofErr w:type="spellEnd"/>
      <w:r w:rsidRPr="002E0070">
        <w:rPr>
          <w:rFonts w:hint="eastAsia"/>
        </w:rPr>
        <w:t>著</w:t>
      </w:r>
      <w:r w:rsidRPr="002E0070">
        <w:rPr>
          <w:rFonts w:hint="eastAsia"/>
        </w:rPr>
        <w:t>,</w:t>
      </w:r>
      <w:r w:rsidR="009D5FC7">
        <w:t xml:space="preserve"> </w:t>
      </w:r>
      <w:r w:rsidRPr="002E0070">
        <w:rPr>
          <w:rFonts w:hint="eastAsia"/>
        </w:rPr>
        <w:t>苏金国</w:t>
      </w:r>
      <w:r w:rsidR="009D5FC7">
        <w:rPr>
          <w:rFonts w:hint="eastAsia"/>
        </w:rPr>
        <w:t>,</w:t>
      </w:r>
      <w:r w:rsidR="009D5FC7">
        <w:t xml:space="preserve"> </w:t>
      </w:r>
      <w:proofErr w:type="gramStart"/>
      <w:r w:rsidRPr="002E0070">
        <w:rPr>
          <w:rFonts w:hint="eastAsia"/>
        </w:rPr>
        <w:t>杨健康</w:t>
      </w:r>
      <w:proofErr w:type="gramEnd"/>
      <w:r w:rsidRPr="002E0070">
        <w:rPr>
          <w:rFonts w:hint="eastAsia"/>
        </w:rPr>
        <w:t>等译</w:t>
      </w:r>
      <w:r w:rsidRPr="002E0070">
        <w:rPr>
          <w:rFonts w:hint="eastAsia"/>
        </w:rPr>
        <w:t xml:space="preserve">. </w:t>
      </w:r>
      <w:r w:rsidRPr="002E0070">
        <w:rPr>
          <w:rFonts w:hint="eastAsia"/>
        </w:rPr>
        <w:t>数据算法</w:t>
      </w:r>
      <w:r w:rsidRPr="002E0070">
        <w:rPr>
          <w:rFonts w:hint="eastAsia"/>
        </w:rPr>
        <w:t>Hadoop/Spark</w:t>
      </w:r>
      <w:r w:rsidRPr="002E0070">
        <w:rPr>
          <w:rFonts w:hint="eastAsia"/>
        </w:rPr>
        <w:t>大数据处理技巧</w:t>
      </w:r>
      <w:r w:rsidRPr="002E0070">
        <w:rPr>
          <w:rFonts w:hint="eastAsia"/>
        </w:rPr>
        <w:t>[M].</w:t>
      </w:r>
      <w:r w:rsidR="001D25A4">
        <w:t xml:space="preserve"> </w:t>
      </w:r>
      <w:r w:rsidRPr="002E0070">
        <w:rPr>
          <w:rFonts w:hint="eastAsia"/>
        </w:rPr>
        <w:t>中国电力出版社</w:t>
      </w:r>
      <w:r w:rsidRPr="002E0070">
        <w:rPr>
          <w:rFonts w:hint="eastAsia"/>
        </w:rPr>
        <w:t>,</w:t>
      </w:r>
      <w:r w:rsidR="001D25A4">
        <w:t xml:space="preserve"> </w:t>
      </w:r>
      <w:r w:rsidRPr="002E0070">
        <w:rPr>
          <w:rFonts w:hint="eastAsia"/>
        </w:rPr>
        <w:t>2016</w:t>
      </w:r>
      <w:r w:rsidR="00C476D1">
        <w:t>.</w:t>
      </w:r>
    </w:p>
    <w:p w14:paraId="4F6E9E8E" w14:textId="61B11DE6" w:rsidR="002E0070" w:rsidRDefault="002E0070" w:rsidP="004621F6">
      <w:pPr>
        <w:pStyle w:val="a8"/>
        <w:numPr>
          <w:ilvl w:val="0"/>
          <w:numId w:val="49"/>
        </w:numPr>
        <w:ind w:firstLineChars="0"/>
      </w:pPr>
      <w:r w:rsidRPr="002E0070">
        <w:rPr>
          <w:rFonts w:hint="eastAsia"/>
        </w:rPr>
        <w:t>郑泽宇</w:t>
      </w:r>
      <w:r w:rsidR="00272B47">
        <w:rPr>
          <w:rFonts w:hint="eastAsia"/>
        </w:rPr>
        <w:t>,</w:t>
      </w:r>
      <w:r w:rsidR="00272B47">
        <w:t xml:space="preserve"> </w:t>
      </w:r>
      <w:r w:rsidRPr="002E0070">
        <w:rPr>
          <w:rFonts w:hint="eastAsia"/>
        </w:rPr>
        <w:t>梁博文著</w:t>
      </w:r>
      <w:r w:rsidRPr="002E0070">
        <w:rPr>
          <w:rFonts w:hint="eastAsia"/>
        </w:rPr>
        <w:t xml:space="preserve">. TensorFlow </w:t>
      </w:r>
      <w:r w:rsidRPr="002E0070">
        <w:rPr>
          <w:rFonts w:hint="eastAsia"/>
        </w:rPr>
        <w:t>实战</w:t>
      </w:r>
      <w:r w:rsidRPr="002E0070">
        <w:rPr>
          <w:rFonts w:hint="eastAsia"/>
        </w:rPr>
        <w:t>Google</w:t>
      </w:r>
      <w:r w:rsidRPr="002E0070">
        <w:rPr>
          <w:rFonts w:hint="eastAsia"/>
        </w:rPr>
        <w:t>深度学习框架第</w:t>
      </w:r>
      <w:r w:rsidRPr="002E0070">
        <w:rPr>
          <w:rFonts w:hint="eastAsia"/>
        </w:rPr>
        <w:t>2</w:t>
      </w:r>
      <w:r w:rsidRPr="002E0070">
        <w:rPr>
          <w:rFonts w:hint="eastAsia"/>
        </w:rPr>
        <w:t>版</w:t>
      </w:r>
      <w:r w:rsidRPr="002E0070">
        <w:rPr>
          <w:rFonts w:hint="eastAsia"/>
        </w:rPr>
        <w:t>[M].</w:t>
      </w:r>
      <w:r w:rsidR="001D25A4">
        <w:t xml:space="preserve"> </w:t>
      </w:r>
      <w:r w:rsidRPr="00476627">
        <w:rPr>
          <w:rFonts w:hint="eastAsia"/>
        </w:rPr>
        <w:t>电</w:t>
      </w:r>
      <w:r w:rsidRPr="002E0070">
        <w:rPr>
          <w:rFonts w:hint="eastAsia"/>
        </w:rPr>
        <w:t>子工业出版社</w:t>
      </w:r>
      <w:r w:rsidRPr="002E0070">
        <w:rPr>
          <w:rFonts w:hint="eastAsia"/>
        </w:rPr>
        <w:t>,</w:t>
      </w:r>
      <w:r w:rsidR="009D5FC7">
        <w:t xml:space="preserve"> </w:t>
      </w:r>
      <w:r w:rsidRPr="002E0070">
        <w:rPr>
          <w:rFonts w:hint="eastAsia"/>
        </w:rPr>
        <w:t>2018.</w:t>
      </w:r>
    </w:p>
    <w:p w14:paraId="6D0EA57F" w14:textId="353F8A80" w:rsidR="00925B4C" w:rsidRDefault="00925B4C" w:rsidP="004621F6">
      <w:pPr>
        <w:pStyle w:val="a8"/>
        <w:numPr>
          <w:ilvl w:val="0"/>
          <w:numId w:val="49"/>
        </w:numPr>
        <w:ind w:firstLineChars="0"/>
      </w:pPr>
      <w:r>
        <w:t xml:space="preserve">Florian </w:t>
      </w:r>
      <w:proofErr w:type="spellStart"/>
      <w:r>
        <w:t>Eiler</w:t>
      </w:r>
      <w:proofErr w:type="spellEnd"/>
      <w:r>
        <w:t xml:space="preserve">, Simon Graf, Wolfgang Dorner. </w:t>
      </w:r>
      <w:r w:rsidRPr="00476627">
        <w:t xml:space="preserve">Artificial </w:t>
      </w:r>
      <w:r w:rsidR="004621F6" w:rsidRPr="00476627">
        <w:t>i</w:t>
      </w:r>
      <w:r w:rsidRPr="00476627">
        <w:t xml:space="preserve">ntelligence </w:t>
      </w:r>
      <w:r w:rsidR="004621F6" w:rsidRPr="00476627">
        <w:t>a</w:t>
      </w:r>
      <w:r w:rsidRPr="00476627">
        <w:t xml:space="preserve">nd </w:t>
      </w:r>
      <w:r w:rsidR="004621F6" w:rsidRPr="00476627">
        <w:t>t</w:t>
      </w:r>
      <w:r w:rsidRPr="00476627">
        <w:t>he</w:t>
      </w:r>
      <w:r>
        <w:t xml:space="preserve"> </w:t>
      </w:r>
      <w:r w:rsidR="004621F6">
        <w:t>a</w:t>
      </w:r>
      <w:r>
        <w:t xml:space="preserve">utomatic </w:t>
      </w:r>
      <w:r w:rsidR="004621F6">
        <w:t>c</w:t>
      </w:r>
      <w:r>
        <w:t xml:space="preserve">lassification </w:t>
      </w:r>
      <w:r w:rsidR="004621F6">
        <w:t>o</w:t>
      </w:r>
      <w:r>
        <w:t xml:space="preserve">f </w:t>
      </w:r>
      <w:r w:rsidR="004621F6">
        <w:t>h</w:t>
      </w:r>
      <w:r>
        <w:t xml:space="preserve">istorical </w:t>
      </w:r>
      <w:r w:rsidR="004621F6">
        <w:t>p</w:t>
      </w:r>
      <w:r>
        <w:t>hotographs</w:t>
      </w:r>
      <w:r w:rsidR="00DC51F8">
        <w:t>[J]</w:t>
      </w:r>
      <w:r>
        <w:t xml:space="preserve">. </w:t>
      </w:r>
      <w:r w:rsidR="00DC51F8">
        <w:t xml:space="preserve">ACM, 2018, </w:t>
      </w:r>
      <w:r w:rsidR="00DC51F8" w:rsidRPr="00DC51F8">
        <w:t>852-856.</w:t>
      </w:r>
    </w:p>
    <w:p w14:paraId="757223AC" w14:textId="59E5A5C7" w:rsidR="002E0070" w:rsidRPr="00A33DC6" w:rsidRDefault="002E0070" w:rsidP="00A33DC6">
      <w:pPr>
        <w:pStyle w:val="a8"/>
        <w:numPr>
          <w:ilvl w:val="0"/>
          <w:numId w:val="49"/>
        </w:numPr>
        <w:ind w:firstLineChars="0"/>
        <w:rPr>
          <w:rFonts w:hint="eastAsia"/>
        </w:rPr>
      </w:pPr>
      <w:r w:rsidRPr="002E0070">
        <w:rPr>
          <w:rFonts w:hint="eastAsia"/>
        </w:rPr>
        <w:t>Django Software Foundation. Django documentation</w:t>
      </w:r>
      <w:r w:rsidR="00272B47">
        <w:t xml:space="preserve"> </w:t>
      </w:r>
      <w:r w:rsidRPr="002E0070">
        <w:rPr>
          <w:rFonts w:hint="eastAsia"/>
        </w:rPr>
        <w:t>[EB/OL].</w:t>
      </w:r>
      <w:r w:rsidR="00272B47">
        <w:t xml:space="preserve"> </w:t>
      </w:r>
      <w:r w:rsidR="00272B47" w:rsidRPr="00272B47">
        <w:rPr>
          <w:rFonts w:hint="eastAsia"/>
        </w:rPr>
        <w:t>https://</w:t>
      </w:r>
      <w:r w:rsidR="00272B47" w:rsidRPr="00272B47">
        <w:t xml:space="preserve"> </w:t>
      </w:r>
      <w:r w:rsidR="00272B47" w:rsidRPr="00272B47">
        <w:rPr>
          <w:rFonts w:hint="eastAsia"/>
        </w:rPr>
        <w:t>docs.djangoproject.com/</w:t>
      </w:r>
      <w:proofErr w:type="spellStart"/>
      <w:r w:rsidR="00272B47" w:rsidRPr="00272B47">
        <w:rPr>
          <w:rFonts w:hint="eastAsia"/>
        </w:rPr>
        <w:t>en</w:t>
      </w:r>
      <w:proofErr w:type="spellEnd"/>
      <w:r w:rsidR="00272B47" w:rsidRPr="00272B47">
        <w:rPr>
          <w:rFonts w:hint="eastAsia"/>
        </w:rPr>
        <w:t>/1.11/</w:t>
      </w:r>
      <w:r w:rsidR="009D5FC7">
        <w:rPr>
          <w:rFonts w:hint="eastAsia"/>
        </w:rPr>
        <w:t>,</w:t>
      </w:r>
      <w:r w:rsidR="009D5FC7">
        <w:t xml:space="preserve"> </w:t>
      </w:r>
      <w:r w:rsidRPr="002E0070">
        <w:rPr>
          <w:rFonts w:hint="eastAsia"/>
        </w:rPr>
        <w:t>2005-2018</w:t>
      </w:r>
      <w:r w:rsidR="0035574C">
        <w:t>.</w:t>
      </w:r>
    </w:p>
    <w:p w14:paraId="43FF3629" w14:textId="77777777" w:rsidR="00BE6A2C" w:rsidRDefault="00BE6A2C" w:rsidP="00BE6A2C">
      <w:pPr>
        <w:pStyle w:val="1"/>
        <w:spacing w:before="312"/>
      </w:pPr>
      <w:bookmarkStart w:id="7" w:name="_Toc10501100"/>
      <w:r>
        <w:rPr>
          <w:rFonts w:hint="eastAsia"/>
        </w:rPr>
        <w:t>可行性研究的前提</w:t>
      </w:r>
      <w:bookmarkEnd w:id="7"/>
    </w:p>
    <w:p w14:paraId="30CD9D1C" w14:textId="77777777" w:rsidR="00BE6A2C" w:rsidRDefault="00BE6A2C" w:rsidP="00BE6A2C">
      <w:pPr>
        <w:pStyle w:val="2"/>
      </w:pPr>
      <w:bookmarkStart w:id="8" w:name="_Toc10501101"/>
      <w:r>
        <w:rPr>
          <w:rFonts w:hint="eastAsia"/>
        </w:rPr>
        <w:t>业务分析</w:t>
      </w:r>
      <w:bookmarkEnd w:id="8"/>
    </w:p>
    <w:p w14:paraId="5B110952" w14:textId="312C74D4" w:rsidR="00BE6A2C" w:rsidRDefault="00EB4653" w:rsidP="00BE6A2C">
      <w:pPr>
        <w:pStyle w:val="a8"/>
        <w:ind w:firstLine="480"/>
      </w:pPr>
      <w:r w:rsidRPr="00EB4653">
        <w:t>随着移动互联网、智能手机以及社交网络的发展，用户每天都会往自己的终端添加图片，这些图片日积月累、反复拷贝使得用户难以管理和利用图片素材；另一方面，用户对精美图片、针对性图片的需求总是得不到满足。</w:t>
      </w:r>
      <w:r>
        <w:rPr>
          <w:rFonts w:hint="eastAsia"/>
        </w:rPr>
        <w:t>为满足用户，</w:t>
      </w:r>
      <w:r w:rsidRPr="00EB4653">
        <w:rPr>
          <w:rFonts w:hint="eastAsia"/>
        </w:rPr>
        <w:t>我</w:t>
      </w:r>
      <w:r>
        <w:rPr>
          <w:rFonts w:hint="eastAsia"/>
        </w:rPr>
        <w:t>将</w:t>
      </w:r>
      <w:r w:rsidRPr="00EB4653">
        <w:rPr>
          <w:rFonts w:hint="eastAsia"/>
        </w:rPr>
        <w:t>开发这样一个系统，不仅可以存储、分类和分享，最重要的是，还能以用户指定感兴趣的图片为目标，从</w:t>
      </w:r>
      <w:proofErr w:type="gramStart"/>
      <w:r w:rsidRPr="00EB4653">
        <w:rPr>
          <w:rFonts w:hint="eastAsia"/>
        </w:rPr>
        <w:t>网络爬取更多</w:t>
      </w:r>
      <w:proofErr w:type="gramEnd"/>
      <w:r w:rsidRPr="00EB4653">
        <w:rPr>
          <w:rFonts w:hint="eastAsia"/>
        </w:rPr>
        <w:t>类似的图片，而且系统还会根据用户的爱好定时向他推荐感兴趣的图片。最终给用户提供一个安全可靠的存储、管理、</w:t>
      </w:r>
      <w:r w:rsidRPr="00EB4653">
        <w:rPr>
          <w:rFonts w:hint="eastAsia"/>
        </w:rPr>
        <w:lastRenderedPageBreak/>
        <w:t>分享和面向互联网的平台。</w:t>
      </w:r>
      <w:r w:rsidR="00E40135">
        <w:rPr>
          <w:rFonts w:hint="eastAsia"/>
        </w:rPr>
        <w:t>该系统在前端，</w:t>
      </w:r>
      <w:r w:rsidR="00E40135" w:rsidRPr="00E40135">
        <w:rPr>
          <w:rFonts w:hint="eastAsia"/>
        </w:rPr>
        <w:t>用户</w:t>
      </w:r>
      <w:r w:rsidR="00BD25DE">
        <w:rPr>
          <w:rFonts w:hint="eastAsia"/>
        </w:rPr>
        <w:t>可以</w:t>
      </w:r>
      <w:r w:rsidR="00E40135" w:rsidRPr="00E40135">
        <w:rPr>
          <w:rFonts w:hint="eastAsia"/>
        </w:rPr>
        <w:t>注册登入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上传、下载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删除图片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创建和删除相册以及设置</w:t>
      </w:r>
      <w:r w:rsidR="00BD25DE">
        <w:rPr>
          <w:rFonts w:hint="eastAsia"/>
        </w:rPr>
        <w:t>相册</w:t>
      </w:r>
      <w:r w:rsidR="00E40135" w:rsidRPr="00E40135">
        <w:rPr>
          <w:rFonts w:hint="eastAsia"/>
        </w:rPr>
        <w:t>访问权限，发</w:t>
      </w:r>
      <w:r w:rsidR="00F54CE3">
        <w:rPr>
          <w:rFonts w:hint="eastAsia"/>
        </w:rPr>
        <w:t>布</w:t>
      </w:r>
      <w:r w:rsidR="00E40135" w:rsidRPr="00E40135">
        <w:rPr>
          <w:rFonts w:hint="eastAsia"/>
        </w:rPr>
        <w:t>图片动态以及评论、点赞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收藏等</w:t>
      </w:r>
      <w:r w:rsidR="00BD25DE">
        <w:rPr>
          <w:rFonts w:hint="eastAsia"/>
        </w:rPr>
        <w:t>，从网络</w:t>
      </w:r>
      <w:proofErr w:type="gramStart"/>
      <w:r w:rsidR="00BD25DE">
        <w:rPr>
          <w:rFonts w:hint="eastAsia"/>
        </w:rPr>
        <w:t>上爬取指定</w:t>
      </w:r>
      <w:proofErr w:type="gramEnd"/>
      <w:r w:rsidR="00E40135" w:rsidRPr="00E40135">
        <w:rPr>
          <w:rFonts w:hint="eastAsia"/>
        </w:rPr>
        <w:t>的</w:t>
      </w:r>
      <w:r w:rsidR="00BD25DE">
        <w:rPr>
          <w:rFonts w:hint="eastAsia"/>
        </w:rPr>
        <w:t>相似</w:t>
      </w:r>
      <w:r w:rsidR="00E40135" w:rsidRPr="00E40135">
        <w:rPr>
          <w:rFonts w:hint="eastAsia"/>
        </w:rPr>
        <w:t>图片</w:t>
      </w:r>
      <w:r w:rsidR="00BD25DE">
        <w:rPr>
          <w:rFonts w:hint="eastAsia"/>
        </w:rPr>
        <w:t>。在</w:t>
      </w:r>
      <w:r w:rsidR="00E40135" w:rsidRPr="00E40135">
        <w:rPr>
          <w:rFonts w:hint="eastAsia"/>
        </w:rPr>
        <w:t>后端</w:t>
      </w:r>
      <w:r w:rsidR="00BD25DE">
        <w:rPr>
          <w:rFonts w:hint="eastAsia"/>
        </w:rPr>
        <w:t>，系统可以进行</w:t>
      </w:r>
      <w:r w:rsidR="00E40135" w:rsidRPr="00E40135">
        <w:rPr>
          <w:rFonts w:hint="eastAsia"/>
        </w:rPr>
        <w:t>用户管理</w:t>
      </w:r>
      <w:r w:rsidR="00BD25DE">
        <w:rPr>
          <w:rFonts w:hint="eastAsia"/>
        </w:rPr>
        <w:t>、</w:t>
      </w:r>
      <w:r w:rsidR="00E40135" w:rsidRPr="00E40135">
        <w:rPr>
          <w:rFonts w:hint="eastAsia"/>
        </w:rPr>
        <w:t>图片存储和管理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相册管理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评估图片，比如质量、安全性</w:t>
      </w:r>
      <w:r w:rsidR="00BD25DE">
        <w:rPr>
          <w:rFonts w:hint="eastAsia"/>
        </w:rPr>
        <w:t>和</w:t>
      </w:r>
      <w:r w:rsidR="00E40135" w:rsidRPr="00E40135">
        <w:rPr>
          <w:rFonts w:hint="eastAsia"/>
        </w:rPr>
        <w:t>重复性等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用默认标签或用户指定标签</w:t>
      </w:r>
      <w:proofErr w:type="gramStart"/>
      <w:r w:rsidR="00E40135" w:rsidRPr="00E40135">
        <w:rPr>
          <w:rFonts w:hint="eastAsia"/>
        </w:rPr>
        <w:t>给图片</w:t>
      </w:r>
      <w:proofErr w:type="gramEnd"/>
      <w:r w:rsidR="00E40135" w:rsidRPr="00E40135">
        <w:rPr>
          <w:rFonts w:hint="eastAsia"/>
        </w:rPr>
        <w:t>分类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在用户自己图库或网上寻找目标图片</w:t>
      </w:r>
      <w:r w:rsidR="00BD25DE">
        <w:rPr>
          <w:rFonts w:hint="eastAsia"/>
        </w:rPr>
        <w:t>，</w:t>
      </w:r>
      <w:r w:rsidR="00E40135" w:rsidRPr="00E40135">
        <w:rPr>
          <w:rFonts w:hint="eastAsia"/>
        </w:rPr>
        <w:t>每次用户登入后</w:t>
      </w:r>
      <w:r w:rsidR="00BD25DE">
        <w:rPr>
          <w:rFonts w:hint="eastAsia"/>
        </w:rPr>
        <w:t>系统会</w:t>
      </w:r>
      <w:r w:rsidR="00E40135" w:rsidRPr="00E40135">
        <w:rPr>
          <w:rFonts w:hint="eastAsia"/>
        </w:rPr>
        <w:t>向其推荐一些其爱好的图片</w:t>
      </w:r>
      <w:r w:rsidR="00BD25DE">
        <w:rPr>
          <w:rFonts w:hint="eastAsia"/>
        </w:rPr>
        <w:t>。</w:t>
      </w:r>
    </w:p>
    <w:p w14:paraId="7C15BC48" w14:textId="251493F8" w:rsidR="00BE6A2C" w:rsidRPr="000553E4" w:rsidRDefault="00BE6A2C" w:rsidP="000553E4">
      <w:pPr>
        <w:pStyle w:val="2"/>
      </w:pPr>
      <w:bookmarkStart w:id="9" w:name="_Toc10501102"/>
      <w:r>
        <w:rPr>
          <w:rFonts w:hint="eastAsia"/>
        </w:rPr>
        <w:t>项目目标</w:t>
      </w:r>
      <w:bookmarkEnd w:id="9"/>
    </w:p>
    <w:p w14:paraId="667038FE" w14:textId="5D993B01" w:rsidR="00CE2C1F" w:rsidRPr="00831BC5" w:rsidRDefault="00CE2C1F" w:rsidP="00831BC5">
      <w:pPr>
        <w:pStyle w:val="a8"/>
        <w:ind w:firstLine="480"/>
      </w:pPr>
      <w:r>
        <w:rPr>
          <w:rFonts w:hint="eastAsia"/>
        </w:rPr>
        <w:t>该系统的开发过程，将通过使用多台主机来提高处理大量图片数据的运算</w:t>
      </w:r>
      <w:r w:rsidR="00F25C37">
        <w:rPr>
          <w:rFonts w:hint="eastAsia"/>
        </w:rPr>
        <w:t>速度</w:t>
      </w:r>
      <w:r>
        <w:rPr>
          <w:rFonts w:hint="eastAsia"/>
        </w:rPr>
        <w:t>，</w:t>
      </w:r>
      <w:r w:rsidR="00F25C37">
        <w:rPr>
          <w:rFonts w:hint="eastAsia"/>
        </w:rPr>
        <w:t>也需要优化算法来提高</w:t>
      </w:r>
      <w:r w:rsidR="002806DF">
        <w:rPr>
          <w:rFonts w:hint="eastAsia"/>
        </w:rPr>
        <w:t>系统</w:t>
      </w:r>
      <w:r w:rsidR="00F25C37">
        <w:rPr>
          <w:rFonts w:hint="eastAsia"/>
        </w:rPr>
        <w:t>处理</w:t>
      </w:r>
      <w:r w:rsidR="002806DF">
        <w:rPr>
          <w:rFonts w:hint="eastAsia"/>
        </w:rPr>
        <w:t>数据的</w:t>
      </w:r>
      <w:r w:rsidR="00F25C37">
        <w:rPr>
          <w:rFonts w:hint="eastAsia"/>
        </w:rPr>
        <w:t>效率和</w:t>
      </w:r>
      <w:r w:rsidR="002806DF">
        <w:rPr>
          <w:rFonts w:hint="eastAsia"/>
        </w:rPr>
        <w:t>系统给出</w:t>
      </w:r>
      <w:r w:rsidR="00F25C37">
        <w:rPr>
          <w:rFonts w:hint="eastAsia"/>
        </w:rPr>
        <w:t>结果的准确度。</w:t>
      </w:r>
      <w:r w:rsidR="00C01A14">
        <w:rPr>
          <w:rFonts w:hint="eastAsia"/>
        </w:rPr>
        <w:t>系统将包含以下</w:t>
      </w:r>
      <w:r w:rsidR="002A3877">
        <w:rPr>
          <w:rFonts w:hint="eastAsia"/>
        </w:rPr>
        <w:t>主要</w:t>
      </w:r>
      <w:r w:rsidR="00C01A14">
        <w:rPr>
          <w:rFonts w:hint="eastAsia"/>
        </w:rPr>
        <w:t>功能：</w:t>
      </w:r>
      <w:r w:rsidR="00831BC5" w:rsidRPr="00831BC5">
        <w:rPr>
          <w:rFonts w:hint="eastAsia"/>
        </w:rPr>
        <w:t>第一，</w:t>
      </w:r>
      <w:r w:rsidR="00AE5CAA">
        <w:rPr>
          <w:rFonts w:hint="eastAsia"/>
        </w:rPr>
        <w:t>在后端</w:t>
      </w:r>
      <w:r w:rsidR="00831BC5" w:rsidRPr="00831BC5">
        <w:rPr>
          <w:rFonts w:hint="eastAsia"/>
        </w:rPr>
        <w:t>对</w:t>
      </w:r>
      <w:r w:rsidR="00AE5CAA">
        <w:rPr>
          <w:rFonts w:hint="eastAsia"/>
        </w:rPr>
        <w:t>用户上传的</w:t>
      </w:r>
      <w:r w:rsidR="00831BC5" w:rsidRPr="00831BC5">
        <w:rPr>
          <w:rFonts w:hint="eastAsia"/>
        </w:rPr>
        <w:t>图片素材进行分类管理。第二，对本地文件系统里的所有图片进行统计分析，告诉用户哪些图片相同相似，哪些图片对比度低、质量差。第三，通过关键字</w:t>
      </w:r>
      <w:r w:rsidR="00227AB2">
        <w:rPr>
          <w:rFonts w:hint="eastAsia"/>
        </w:rPr>
        <w:t>和样本</w:t>
      </w:r>
      <w:r w:rsidR="00831BC5" w:rsidRPr="00831BC5">
        <w:rPr>
          <w:rFonts w:hint="eastAsia"/>
        </w:rPr>
        <w:t>图片匹配查找图片。第</w:t>
      </w:r>
      <w:r w:rsidR="00732213">
        <w:rPr>
          <w:rFonts w:hint="eastAsia"/>
        </w:rPr>
        <w:t>四</w:t>
      </w:r>
      <w:r w:rsidR="00831BC5" w:rsidRPr="00831BC5">
        <w:rPr>
          <w:rFonts w:hint="eastAsia"/>
        </w:rPr>
        <w:t>，在网络</w:t>
      </w:r>
      <w:proofErr w:type="gramStart"/>
      <w:r w:rsidR="00831BC5" w:rsidRPr="00831BC5">
        <w:rPr>
          <w:rFonts w:hint="eastAsia"/>
        </w:rPr>
        <w:t>上爬取</w:t>
      </w:r>
      <w:r w:rsidR="00732213">
        <w:rPr>
          <w:rFonts w:hint="eastAsia"/>
        </w:rPr>
        <w:t>指定</w:t>
      </w:r>
      <w:proofErr w:type="gramEnd"/>
      <w:r w:rsidR="00732213">
        <w:rPr>
          <w:rFonts w:hint="eastAsia"/>
        </w:rPr>
        <w:t>内容</w:t>
      </w:r>
      <w:r w:rsidR="00831BC5" w:rsidRPr="00831BC5">
        <w:rPr>
          <w:rFonts w:hint="eastAsia"/>
        </w:rPr>
        <w:t>的</w:t>
      </w:r>
      <w:r w:rsidR="00732213">
        <w:rPr>
          <w:rFonts w:hint="eastAsia"/>
        </w:rPr>
        <w:t>相似</w:t>
      </w:r>
      <w:r w:rsidR="00831BC5" w:rsidRPr="00831BC5">
        <w:rPr>
          <w:rFonts w:hint="eastAsia"/>
        </w:rPr>
        <w:t>图片。第</w:t>
      </w:r>
      <w:r w:rsidR="00732213">
        <w:rPr>
          <w:rFonts w:hint="eastAsia"/>
        </w:rPr>
        <w:t>五</w:t>
      </w:r>
      <w:r w:rsidR="00831BC5" w:rsidRPr="00831BC5">
        <w:rPr>
          <w:rFonts w:hint="eastAsia"/>
        </w:rPr>
        <w:t>，系统会根据用户的习惯和爱好，向其个性化推荐其</w:t>
      </w:r>
      <w:r w:rsidR="002A3877">
        <w:rPr>
          <w:rFonts w:hint="eastAsia"/>
        </w:rPr>
        <w:t>爱好</w:t>
      </w:r>
      <w:r w:rsidR="00831BC5" w:rsidRPr="00831BC5">
        <w:rPr>
          <w:rFonts w:hint="eastAsia"/>
        </w:rPr>
        <w:t>的图片。</w:t>
      </w:r>
    </w:p>
    <w:p w14:paraId="2453D761" w14:textId="77777777" w:rsidR="00BE6A2C" w:rsidRDefault="00BE6A2C" w:rsidP="00BE6A2C">
      <w:pPr>
        <w:pStyle w:val="2"/>
      </w:pPr>
      <w:bookmarkStart w:id="10" w:name="_Toc10501103"/>
      <w:r>
        <w:rPr>
          <w:rFonts w:hint="eastAsia"/>
        </w:rPr>
        <w:t>条件、假设与限制</w:t>
      </w:r>
      <w:bookmarkEnd w:id="10"/>
    </w:p>
    <w:p w14:paraId="4DD6F8B6" w14:textId="16B82666" w:rsidR="00BE6A2C" w:rsidRDefault="00BE6A2C" w:rsidP="00BE6A2C">
      <w:pPr>
        <w:pStyle w:val="a8"/>
        <w:ind w:firstLine="480"/>
      </w:pPr>
      <w:r>
        <w:rPr>
          <w:rFonts w:hint="eastAsia"/>
        </w:rPr>
        <w:t>开发该系统</w:t>
      </w:r>
      <w:r w:rsidR="004148A9">
        <w:rPr>
          <w:rFonts w:hint="eastAsia"/>
        </w:rPr>
        <w:t>的</w:t>
      </w:r>
      <w:r w:rsidR="00F8635E">
        <w:rPr>
          <w:rFonts w:hint="eastAsia"/>
        </w:rPr>
        <w:t>资金并不需要多少，所以可以由开发者自己承担。</w:t>
      </w:r>
    </w:p>
    <w:p w14:paraId="4B104DFC" w14:textId="60C3320F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建议开发软件运行的最短寿命：</w:t>
      </w:r>
      <w:r w:rsidR="00536CEA">
        <w:t>3</w:t>
      </w:r>
      <w:r w:rsidR="00536CEA">
        <w:rPr>
          <w:rFonts w:hint="eastAsia"/>
        </w:rPr>
        <w:t>个月</w:t>
      </w:r>
      <w:r w:rsidR="00272B47">
        <w:rPr>
          <w:rFonts w:hint="eastAsia"/>
        </w:rPr>
        <w:t>。</w:t>
      </w:r>
    </w:p>
    <w:p w14:paraId="4B8C9DA7" w14:textId="2E0068DA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进行系统方案选择比较的期限</w:t>
      </w:r>
      <w:r w:rsidR="00536CEA">
        <w:rPr>
          <w:rFonts w:hint="eastAsia"/>
        </w:rPr>
        <w:t>：两天</w:t>
      </w:r>
      <w:r w:rsidR="00272B47">
        <w:rPr>
          <w:rFonts w:hint="eastAsia"/>
        </w:rPr>
        <w:t>。</w:t>
      </w:r>
    </w:p>
    <w:p w14:paraId="78D855DB" w14:textId="3B645280" w:rsidR="006C5EE8" w:rsidRPr="006C5EE8" w:rsidRDefault="006C5EE8" w:rsidP="006C5EE8">
      <w:pPr>
        <w:pStyle w:val="a8"/>
        <w:numPr>
          <w:ilvl w:val="0"/>
          <w:numId w:val="30"/>
        </w:numPr>
        <w:ind w:firstLineChars="0"/>
      </w:pPr>
      <w:r w:rsidRPr="006C5EE8">
        <w:rPr>
          <w:rFonts w:hint="eastAsia"/>
        </w:rPr>
        <w:t>可利用的信息和资源</w:t>
      </w:r>
      <w:r>
        <w:rPr>
          <w:rFonts w:hint="eastAsia"/>
        </w:rPr>
        <w:t>：需要研究算法的数据将从网络上爬取</w:t>
      </w:r>
      <w:r w:rsidR="00272B47">
        <w:rPr>
          <w:rFonts w:hint="eastAsia"/>
        </w:rPr>
        <w:t>。</w:t>
      </w:r>
    </w:p>
    <w:p w14:paraId="49D21A42" w14:textId="4377A838" w:rsidR="006C5EE8" w:rsidRDefault="00F52020" w:rsidP="006A2DFF">
      <w:pPr>
        <w:pStyle w:val="a8"/>
        <w:numPr>
          <w:ilvl w:val="0"/>
          <w:numId w:val="30"/>
        </w:numPr>
        <w:ind w:firstLineChars="0"/>
      </w:pPr>
      <w:r w:rsidRPr="00F52020">
        <w:rPr>
          <w:rFonts w:hint="eastAsia"/>
        </w:rPr>
        <w:t>法律和政策方面的限制</w:t>
      </w:r>
      <w:r>
        <w:rPr>
          <w:rFonts w:hint="eastAsia"/>
        </w:rPr>
        <w:t>：</w:t>
      </w:r>
      <w:r w:rsidR="0048150E">
        <w:rPr>
          <w:rFonts w:hint="eastAsia"/>
        </w:rPr>
        <w:t>本系统将严格遵守用户隐私保护等法律。</w:t>
      </w:r>
    </w:p>
    <w:p w14:paraId="6C88F917" w14:textId="77777777" w:rsidR="00BE6A2C" w:rsidRDefault="00BE6A2C" w:rsidP="006A2D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硬件、软件、运行环境和开发环境的条件和限制：</w:t>
      </w:r>
    </w:p>
    <w:p w14:paraId="5DC8D6FF" w14:textId="7B82F8B1" w:rsidR="00BE6A2C" w:rsidRDefault="00BE6A2C" w:rsidP="006A2DFF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开发工具：</w:t>
      </w:r>
      <w:r w:rsidR="00476627" w:rsidRPr="00476627">
        <w:t>JetBrains PyCharm</w:t>
      </w:r>
      <w:r>
        <w:rPr>
          <w:rFonts w:hint="eastAsia"/>
        </w:rPr>
        <w:t>、</w:t>
      </w:r>
      <w:r w:rsidR="005F0A14">
        <w:rPr>
          <w:rFonts w:hint="eastAsia"/>
        </w:rPr>
        <w:t>MySQL</w:t>
      </w:r>
      <w:r w:rsidR="00476627">
        <w:rPr>
          <w:rFonts w:hint="eastAsia"/>
        </w:rPr>
        <w:t>。</w:t>
      </w:r>
    </w:p>
    <w:p w14:paraId="65EA530B" w14:textId="01CE84B2" w:rsidR="004762EA" w:rsidRDefault="00BE6A2C" w:rsidP="004762E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开发环境：</w:t>
      </w:r>
      <w:r>
        <w:t xml:space="preserve"> </w:t>
      </w:r>
      <w:r w:rsidR="004762EA">
        <w:t>Windows10</w:t>
      </w:r>
      <w:r w:rsidR="004762EA">
        <w:rPr>
          <w:rFonts w:hint="eastAsia"/>
        </w:rPr>
        <w:t>和</w:t>
      </w:r>
      <w:r w:rsidR="004762EA">
        <w:rPr>
          <w:rFonts w:hint="eastAsia"/>
        </w:rPr>
        <w:t>Ubuntu</w:t>
      </w:r>
      <w:r w:rsidR="004762EA">
        <w:rPr>
          <w:rFonts w:hint="eastAsia"/>
        </w:rPr>
        <w:t>操作系统</w:t>
      </w:r>
      <w:r w:rsidR="00272B47">
        <w:rPr>
          <w:rFonts w:hint="eastAsia"/>
        </w:rPr>
        <w:t>。</w:t>
      </w:r>
    </w:p>
    <w:p w14:paraId="2774450F" w14:textId="6AC54BF8" w:rsidR="00BE6A2C" w:rsidRDefault="00BE6A2C" w:rsidP="00C023F5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运行环境：</w:t>
      </w:r>
      <w:r>
        <w:t xml:space="preserve"> Windows</w:t>
      </w:r>
      <w:r w:rsidR="004762EA">
        <w:t>10</w:t>
      </w:r>
      <w:r w:rsidR="004762EA">
        <w:rPr>
          <w:rFonts w:hint="eastAsia"/>
        </w:rPr>
        <w:t>和</w:t>
      </w:r>
      <w:r w:rsidR="004762EA">
        <w:rPr>
          <w:rFonts w:hint="eastAsia"/>
        </w:rPr>
        <w:t>Ubuntu</w:t>
      </w:r>
      <w:r>
        <w:rPr>
          <w:rFonts w:hint="eastAsia"/>
        </w:rPr>
        <w:t>操作系统</w:t>
      </w:r>
      <w:r w:rsidR="00272B47" w:rsidRPr="00272B47">
        <w:rPr>
          <w:rFonts w:cstheme="majorBidi" w:hint="eastAsia"/>
          <w:bCs/>
          <w:sz w:val="28"/>
          <w:szCs w:val="32"/>
        </w:rPr>
        <w:t>。</w:t>
      </w:r>
    </w:p>
    <w:p w14:paraId="328A1084" w14:textId="77777777" w:rsidR="00BE6A2C" w:rsidRDefault="00BE6A2C" w:rsidP="00BE6A2C">
      <w:pPr>
        <w:pStyle w:val="2"/>
      </w:pPr>
      <w:bookmarkStart w:id="11" w:name="_Toc10501104"/>
      <w:r>
        <w:rPr>
          <w:rFonts w:hint="eastAsia"/>
        </w:rPr>
        <w:t>决定可行性的主要因素</w:t>
      </w:r>
      <w:bookmarkEnd w:id="11"/>
    </w:p>
    <w:p w14:paraId="73E81397" w14:textId="1F90FAF5" w:rsidR="00A82646" w:rsidRDefault="00A82646" w:rsidP="006A2DFF">
      <w:pPr>
        <w:pStyle w:val="a8"/>
        <w:ind w:firstLine="480"/>
      </w:pPr>
      <w:r>
        <w:rPr>
          <w:rFonts w:hint="eastAsia"/>
        </w:rPr>
        <w:t>经济因素：开发本系统的软硬件已经基本具备，所以开发所需资金需要很少。</w:t>
      </w:r>
    </w:p>
    <w:p w14:paraId="69FF9A30" w14:textId="48BF828C" w:rsidR="00A82646" w:rsidRDefault="00A82646" w:rsidP="006A2DFF">
      <w:pPr>
        <w:pStyle w:val="a8"/>
        <w:ind w:firstLine="480"/>
      </w:pPr>
      <w:r>
        <w:rPr>
          <w:rFonts w:hint="eastAsia"/>
        </w:rPr>
        <w:t>技术因素：开发本系统将涉及大数据处理技术、网络爬虫和图像识别等关键前沿技术，</w:t>
      </w:r>
      <w:r w:rsidR="00C954E4">
        <w:rPr>
          <w:rFonts w:hint="eastAsia"/>
        </w:rPr>
        <w:t>这些技术在当今社会不仅发展得很好，而且得到广泛应用，所以可以</w:t>
      </w:r>
      <w:r w:rsidR="00D5574E">
        <w:rPr>
          <w:rFonts w:hint="eastAsia"/>
        </w:rPr>
        <w:t>在</w:t>
      </w:r>
      <w:r w:rsidR="00C954E4">
        <w:rPr>
          <w:rFonts w:hint="eastAsia"/>
        </w:rPr>
        <w:t>图书馆数据库中找到相关技术的实现，甚至找到类似的相关案例。</w:t>
      </w:r>
    </w:p>
    <w:p w14:paraId="75FFFF56" w14:textId="4310DB71" w:rsidR="008E3DF9" w:rsidRPr="001A20EC" w:rsidRDefault="008E3DF9" w:rsidP="006A2DFF">
      <w:pPr>
        <w:pStyle w:val="a8"/>
        <w:ind w:firstLine="480"/>
      </w:pPr>
      <w:r>
        <w:rPr>
          <w:rFonts w:hint="eastAsia"/>
        </w:rPr>
        <w:t>法律因素：</w:t>
      </w:r>
      <w:r w:rsidR="001A20EC">
        <w:rPr>
          <w:rFonts w:hint="eastAsia"/>
        </w:rPr>
        <w:t>本系统的业务涉及到用户</w:t>
      </w:r>
      <w:r w:rsidR="001A20EC" w:rsidRPr="001A20EC">
        <w:rPr>
          <w:rFonts w:hint="eastAsia"/>
        </w:rPr>
        <w:t>数据保护法律法规</w:t>
      </w:r>
      <w:r w:rsidR="001A20EC">
        <w:rPr>
          <w:rFonts w:hint="eastAsia"/>
        </w:rPr>
        <w:t>，所以</w:t>
      </w:r>
      <w:r w:rsidR="00483BE0">
        <w:rPr>
          <w:rFonts w:hint="eastAsia"/>
        </w:rPr>
        <w:t>必须</w:t>
      </w:r>
      <w:r w:rsidR="001A20EC">
        <w:rPr>
          <w:rFonts w:hint="eastAsia"/>
        </w:rPr>
        <w:t>严格遵守用户的数据隐私权。</w:t>
      </w:r>
    </w:p>
    <w:p w14:paraId="4AF5220A" w14:textId="0FF47CF6" w:rsidR="009A5856" w:rsidRPr="000165C3" w:rsidRDefault="00BE6A2C" w:rsidP="000165C3">
      <w:pPr>
        <w:pStyle w:val="1"/>
        <w:spacing w:before="312"/>
      </w:pPr>
      <w:bookmarkStart w:id="12" w:name="_Toc10501105"/>
      <w:r>
        <w:rPr>
          <w:rFonts w:hint="eastAsia"/>
        </w:rPr>
        <w:lastRenderedPageBreak/>
        <w:t>所建议的系统</w:t>
      </w:r>
      <w:bookmarkEnd w:id="12"/>
    </w:p>
    <w:p w14:paraId="6D0C11C1" w14:textId="288CCC31" w:rsidR="00BE6A2C" w:rsidRPr="001B6E23" w:rsidRDefault="00BE6A2C" w:rsidP="001B6E23">
      <w:pPr>
        <w:pStyle w:val="2"/>
      </w:pPr>
      <w:bookmarkStart w:id="13" w:name="_Toc10501106"/>
      <w:r>
        <w:rPr>
          <w:rFonts w:hint="eastAsia"/>
        </w:rPr>
        <w:t>对所建系统的说明</w:t>
      </w:r>
      <w:bookmarkEnd w:id="13"/>
    </w:p>
    <w:p w14:paraId="1B17E9A9" w14:textId="36394818" w:rsidR="004477AE" w:rsidRDefault="004477AE" w:rsidP="00BE6A2C">
      <w:pPr>
        <w:pStyle w:val="a8"/>
        <w:ind w:firstLine="480"/>
      </w:pPr>
      <w:r>
        <w:rPr>
          <w:rFonts w:hint="eastAsia"/>
        </w:rPr>
        <w:t>系统的硬件主要有装有</w:t>
      </w:r>
      <w:r w:rsidR="00E24B80">
        <w:rPr>
          <w:rFonts w:hint="eastAsia"/>
        </w:rPr>
        <w:t>W</w:t>
      </w:r>
      <w:r>
        <w:rPr>
          <w:rFonts w:hint="eastAsia"/>
        </w:rPr>
        <w:t>indow</w:t>
      </w:r>
      <w:r w:rsidR="00E75FD7">
        <w:t xml:space="preserve"> </w:t>
      </w:r>
      <w:r w:rsidR="00E75FD7">
        <w:rPr>
          <w:rFonts w:hint="eastAsia"/>
        </w:rPr>
        <w:t>NT</w:t>
      </w:r>
      <w:r>
        <w:rPr>
          <w:rFonts w:hint="eastAsia"/>
        </w:rPr>
        <w:t>操作系统的笔记本电脑和台式机等终端，还有部署云端和存储数据的主机。</w:t>
      </w:r>
    </w:p>
    <w:p w14:paraId="40444B76" w14:textId="5C8E55FE" w:rsidR="004477AE" w:rsidRPr="004477AE" w:rsidRDefault="004477AE" w:rsidP="00BE6A2C">
      <w:pPr>
        <w:pStyle w:val="a8"/>
        <w:ind w:firstLine="480"/>
      </w:pPr>
      <w:r>
        <w:rPr>
          <w:rFonts w:hint="eastAsia"/>
        </w:rPr>
        <w:t>开发的软件</w:t>
      </w:r>
      <w:r w:rsidR="00060C69">
        <w:rPr>
          <w:rFonts w:hint="eastAsia"/>
        </w:rPr>
        <w:t>有本地</w:t>
      </w:r>
      <w:r w:rsidR="00AB3CE3">
        <w:rPr>
          <w:rFonts w:hint="eastAsia"/>
        </w:rPr>
        <w:t>图片管理前端</w:t>
      </w:r>
      <w:r w:rsidR="00740D56">
        <w:rPr>
          <w:rFonts w:hint="eastAsia"/>
        </w:rPr>
        <w:t>以及</w:t>
      </w:r>
      <w:r w:rsidR="00AB3CE3">
        <w:rPr>
          <w:rFonts w:hint="eastAsia"/>
        </w:rPr>
        <w:t>存储数据的后端。</w:t>
      </w:r>
    </w:p>
    <w:p w14:paraId="717FEE93" w14:textId="2F630767" w:rsidR="006A07EF" w:rsidRPr="006A07EF" w:rsidRDefault="00BE6A2C" w:rsidP="006A07EF">
      <w:pPr>
        <w:pStyle w:val="2"/>
      </w:pPr>
      <w:bookmarkStart w:id="14" w:name="_Toc10501107"/>
      <w:r>
        <w:rPr>
          <w:rFonts w:hint="eastAsia"/>
        </w:rPr>
        <w:t>业务可行性分析</w:t>
      </w:r>
      <w:bookmarkEnd w:id="14"/>
    </w:p>
    <w:p w14:paraId="7931AE0E" w14:textId="347F0AE4" w:rsidR="005647FC" w:rsidRPr="006A07EF" w:rsidRDefault="00D3782B" w:rsidP="006A07EF">
      <w:pPr>
        <w:pStyle w:val="a8"/>
        <w:ind w:firstLine="480"/>
        <w:rPr>
          <w:color w:val="FF0000"/>
        </w:rPr>
      </w:pPr>
      <w:r>
        <w:rPr>
          <w:rFonts w:hint="eastAsia"/>
        </w:rPr>
        <w:t>用户将图片</w:t>
      </w:r>
      <w:r w:rsidR="00AE5CAA">
        <w:rPr>
          <w:rFonts w:hint="eastAsia"/>
        </w:rPr>
        <w:t>上传到数据库</w:t>
      </w:r>
      <w:r>
        <w:rPr>
          <w:rFonts w:hint="eastAsia"/>
        </w:rPr>
        <w:t>终端，系统会自动分类，并评估这些图片，</w:t>
      </w:r>
      <w:r w:rsidR="007E212B">
        <w:rPr>
          <w:rFonts w:hint="eastAsia"/>
        </w:rPr>
        <w:t>也可以根据用户指定图片从</w:t>
      </w:r>
      <w:proofErr w:type="gramStart"/>
      <w:r w:rsidR="007E212B">
        <w:rPr>
          <w:rFonts w:hint="eastAsia"/>
        </w:rPr>
        <w:t>网络爬取相似</w:t>
      </w:r>
      <w:proofErr w:type="gramEnd"/>
      <w:r w:rsidR="007E212B">
        <w:rPr>
          <w:rFonts w:hint="eastAsia"/>
        </w:rPr>
        <w:t>图片，这使图片</w:t>
      </w:r>
      <w:r w:rsidR="00AE5CAA">
        <w:rPr>
          <w:rFonts w:hint="eastAsia"/>
        </w:rPr>
        <w:t>素材</w:t>
      </w:r>
      <w:r w:rsidR="007E212B">
        <w:rPr>
          <w:rFonts w:hint="eastAsia"/>
        </w:rPr>
        <w:t>管理更加智能化、自动化。系统前端有浏览、评论、收藏和分享图片等业务，除此之外，系统后端会根据用户的兴趣爱好推荐</w:t>
      </w:r>
      <w:proofErr w:type="gramStart"/>
      <w:r w:rsidR="007E212B">
        <w:rPr>
          <w:rFonts w:hint="eastAsia"/>
        </w:rPr>
        <w:t>其喜欢</w:t>
      </w:r>
      <w:proofErr w:type="gramEnd"/>
      <w:r w:rsidR="007E212B">
        <w:rPr>
          <w:rFonts w:hint="eastAsia"/>
        </w:rPr>
        <w:t>的相似图片，这些业务可以极大地满足用户的需求。</w:t>
      </w:r>
      <w:r w:rsidR="005647FC">
        <w:rPr>
          <w:rFonts w:hint="eastAsia"/>
        </w:rPr>
        <w:t>而主机</w:t>
      </w:r>
      <w:r w:rsidR="0077786F">
        <w:rPr>
          <w:rFonts w:hint="eastAsia"/>
        </w:rPr>
        <w:t>作为业务的存储支撑和计算支撑，已经完全具备。</w:t>
      </w:r>
    </w:p>
    <w:p w14:paraId="146B5490" w14:textId="77777777" w:rsidR="00BE6A2C" w:rsidRDefault="00BE6A2C" w:rsidP="00BE6A2C">
      <w:pPr>
        <w:pStyle w:val="2"/>
      </w:pPr>
      <w:bookmarkStart w:id="15" w:name="_Toc10501108"/>
      <w:r>
        <w:rPr>
          <w:rFonts w:hint="eastAsia"/>
        </w:rPr>
        <w:t>技术可行性分析</w:t>
      </w:r>
      <w:bookmarkEnd w:id="15"/>
    </w:p>
    <w:p w14:paraId="522C617E" w14:textId="500F7C9D" w:rsidR="00EC0F54" w:rsidRDefault="00B2216A" w:rsidP="00EC0F54">
      <w:pPr>
        <w:pStyle w:val="a8"/>
        <w:ind w:firstLine="480"/>
        <w:rPr>
          <w:color w:val="FF0000"/>
        </w:rPr>
      </w:pPr>
      <w:r>
        <w:rPr>
          <w:rFonts w:hint="eastAsia"/>
        </w:rPr>
        <w:t>对于系统</w:t>
      </w:r>
      <w:r w:rsidR="00BC0C84">
        <w:rPr>
          <w:rFonts w:hint="eastAsia"/>
        </w:rPr>
        <w:t>的技术</w:t>
      </w:r>
      <w:r>
        <w:rPr>
          <w:rFonts w:hint="eastAsia"/>
        </w:rPr>
        <w:t>实现，前端以网页形式呈现，所以用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实现，</w:t>
      </w:r>
      <w:r w:rsidR="00F86081">
        <w:rPr>
          <w:rFonts w:hint="eastAsia"/>
        </w:rPr>
        <w:t>图片存储</w:t>
      </w:r>
      <w:r w:rsidR="00BC0C84">
        <w:rPr>
          <w:rFonts w:hint="eastAsia"/>
        </w:rPr>
        <w:t>在后端主机的文件系统中，而</w:t>
      </w:r>
      <w:r w:rsidR="00BC0C84">
        <w:rPr>
          <w:rFonts w:hint="eastAsia"/>
        </w:rPr>
        <w:t>MySQL</w:t>
      </w:r>
      <w:r w:rsidR="00BC0C84">
        <w:rPr>
          <w:rFonts w:hint="eastAsia"/>
        </w:rPr>
        <w:t>则存储图片的路径，</w:t>
      </w:r>
      <w:r w:rsidR="007009D6">
        <w:rPr>
          <w:rFonts w:hint="eastAsia"/>
        </w:rPr>
        <w:t>以及</w:t>
      </w:r>
      <w:r w:rsidR="00BC0C84">
        <w:rPr>
          <w:rFonts w:hint="eastAsia"/>
        </w:rPr>
        <w:t>用户信息和相册信息</w:t>
      </w:r>
      <w:r w:rsidR="007009D6">
        <w:rPr>
          <w:rFonts w:hint="eastAsia"/>
        </w:rPr>
        <w:t>，图片</w:t>
      </w:r>
      <w:proofErr w:type="gramStart"/>
      <w:r w:rsidR="007009D6">
        <w:rPr>
          <w:rFonts w:hint="eastAsia"/>
        </w:rPr>
        <w:t>爬取采用</w:t>
      </w:r>
      <w:proofErr w:type="gramEnd"/>
      <w:r w:rsidR="007009D6">
        <w:rPr>
          <w:rFonts w:hint="eastAsia"/>
        </w:rPr>
        <w:t>使用广泛的</w:t>
      </w:r>
      <w:r w:rsidR="00C90D41">
        <w:rPr>
          <w:rFonts w:hint="eastAsia"/>
        </w:rPr>
        <w:t>P</w:t>
      </w:r>
      <w:r w:rsidR="007009D6">
        <w:rPr>
          <w:rFonts w:hint="eastAsia"/>
        </w:rPr>
        <w:t>ython</w:t>
      </w:r>
      <w:r w:rsidR="007009D6">
        <w:rPr>
          <w:rFonts w:hint="eastAsia"/>
        </w:rPr>
        <w:t>爬虫方案来实现</w:t>
      </w:r>
      <w:r w:rsidR="0035572A">
        <w:rPr>
          <w:rFonts w:hint="eastAsia"/>
        </w:rPr>
        <w:t>。</w:t>
      </w:r>
      <w:r w:rsidR="007009D6">
        <w:rPr>
          <w:rFonts w:hint="eastAsia"/>
        </w:rPr>
        <w:t>这些都比较容易实现，但是图片分类和图片推荐才是重点和难点。</w:t>
      </w:r>
      <w:r w:rsidR="0090275E">
        <w:rPr>
          <w:rFonts w:hint="eastAsia"/>
        </w:rPr>
        <w:t>图片分类</w:t>
      </w:r>
      <w:r w:rsidR="00916430">
        <w:rPr>
          <w:rFonts w:hint="eastAsia"/>
        </w:rPr>
        <w:t>采用前沿技术深度学习，具体算法以</w:t>
      </w:r>
      <w:r w:rsidR="00916430" w:rsidRPr="00E24B80">
        <w:rPr>
          <w:rFonts w:hint="eastAsia"/>
        </w:rPr>
        <w:t>CNN</w:t>
      </w:r>
      <w:r w:rsidR="000C29C2" w:rsidRPr="00E24B80">
        <w:rPr>
          <w:rFonts w:hint="eastAsia"/>
        </w:rPr>
        <w:t>（</w:t>
      </w:r>
      <w:r w:rsidR="000C29C2" w:rsidRPr="00E24B80">
        <w:rPr>
          <w:rFonts w:hint="eastAsia"/>
        </w:rPr>
        <w:t>C</w:t>
      </w:r>
      <w:r w:rsidR="000C29C2" w:rsidRPr="00E24B80">
        <w:t xml:space="preserve"> </w:t>
      </w:r>
      <w:r w:rsidR="000C29C2" w:rsidRPr="00E24B80">
        <w:rPr>
          <w:rFonts w:hint="eastAsia"/>
        </w:rPr>
        <w:t>Neural</w:t>
      </w:r>
      <w:r w:rsidR="000C29C2" w:rsidRPr="00E24B80">
        <w:t xml:space="preserve"> </w:t>
      </w:r>
      <w:r w:rsidR="000C29C2" w:rsidRPr="00E24B80">
        <w:rPr>
          <w:rFonts w:hint="eastAsia"/>
        </w:rPr>
        <w:t>Network</w:t>
      </w:r>
      <w:r w:rsidR="000C29C2" w:rsidRPr="00E24B80">
        <w:rPr>
          <w:rFonts w:hint="eastAsia"/>
        </w:rPr>
        <w:t>，卷积神经网络）</w:t>
      </w:r>
      <w:r w:rsidR="00916430">
        <w:rPr>
          <w:rFonts w:hint="eastAsia"/>
        </w:rPr>
        <w:t>为主，该算法不仅成功应用在图像识别，而且解决了节点之间全连接的高维度难题，从而更好的用于高分辨率图像</w:t>
      </w:r>
      <w:r w:rsidR="007A3EFF">
        <w:rPr>
          <w:rFonts w:hint="eastAsia"/>
        </w:rPr>
        <w:t>的分类。</w:t>
      </w:r>
      <w:r w:rsidR="00A84992">
        <w:rPr>
          <w:rFonts w:hint="eastAsia"/>
        </w:rPr>
        <w:t>因此用</w:t>
      </w:r>
      <w:r w:rsidR="00A84992">
        <w:rPr>
          <w:rFonts w:hint="eastAsia"/>
        </w:rPr>
        <w:t>CNN</w:t>
      </w:r>
      <w:r w:rsidR="00A84992">
        <w:rPr>
          <w:rFonts w:hint="eastAsia"/>
        </w:rPr>
        <w:t>算法可以解决图片分类</w:t>
      </w:r>
      <w:r w:rsidR="001F5408">
        <w:rPr>
          <w:rFonts w:hint="eastAsia"/>
        </w:rPr>
        <w:t>这个难题。</w:t>
      </w:r>
      <w:r w:rsidR="00975C91">
        <w:rPr>
          <w:rFonts w:hint="eastAsia"/>
        </w:rPr>
        <w:t>图片推荐则采用</w:t>
      </w:r>
      <w:r w:rsidR="00714C98">
        <w:rPr>
          <w:rFonts w:hint="eastAsia"/>
        </w:rPr>
        <w:t>Spark</w:t>
      </w:r>
      <w:r w:rsidR="00714C98">
        <w:rPr>
          <w:rFonts w:hint="eastAsia"/>
        </w:rPr>
        <w:t>提供的协同过滤算法</w:t>
      </w:r>
      <w:r w:rsidR="00176684">
        <w:rPr>
          <w:rFonts w:hint="eastAsia"/>
        </w:rPr>
        <w:t>，因为</w:t>
      </w:r>
      <w:r w:rsidR="00176684">
        <w:rPr>
          <w:rFonts w:hint="eastAsia"/>
        </w:rPr>
        <w:t>Spark</w:t>
      </w:r>
      <w:r w:rsidR="00176684">
        <w:rPr>
          <w:rFonts w:hint="eastAsia"/>
        </w:rPr>
        <w:t>本身是为大数据处理量身打造的框架，</w:t>
      </w:r>
      <w:r w:rsidR="00964B83">
        <w:rPr>
          <w:rFonts w:hint="eastAsia"/>
        </w:rPr>
        <w:t>使用其中的</w:t>
      </w:r>
      <w:r w:rsidR="00964B83">
        <w:rPr>
          <w:rFonts w:hint="eastAsia"/>
        </w:rPr>
        <w:t>API</w:t>
      </w:r>
      <w:r w:rsidR="00964B83">
        <w:rPr>
          <w:rFonts w:hint="eastAsia"/>
        </w:rPr>
        <w:t>也可以快速实现协同过滤算法，进而实现本系统的图片推荐模块。</w:t>
      </w:r>
    </w:p>
    <w:p w14:paraId="77E49FB4" w14:textId="3818F888" w:rsidR="005F1833" w:rsidRPr="00EC0F54" w:rsidRDefault="005F1833" w:rsidP="00EC0F54">
      <w:pPr>
        <w:pStyle w:val="a8"/>
        <w:ind w:firstLine="480"/>
        <w:rPr>
          <w:color w:val="FF0000"/>
        </w:rPr>
      </w:pPr>
      <w:r>
        <w:rPr>
          <w:rFonts w:hint="eastAsia"/>
        </w:rPr>
        <w:t>系统前端比较容易实现，在一月份可以基本实现，</w:t>
      </w:r>
      <w:proofErr w:type="gramStart"/>
      <w:r>
        <w:rPr>
          <w:rFonts w:hint="eastAsia"/>
        </w:rPr>
        <w:t>而图片</w:t>
      </w:r>
      <w:proofErr w:type="gramEnd"/>
      <w:r>
        <w:rPr>
          <w:rFonts w:hint="eastAsia"/>
        </w:rPr>
        <w:t>分类和推荐分别使用</w:t>
      </w:r>
      <w:r>
        <w:rPr>
          <w:rFonts w:hint="eastAsia"/>
        </w:rPr>
        <w:t>TensorFlow</w:t>
      </w:r>
      <w:r>
        <w:rPr>
          <w:rFonts w:hint="eastAsia"/>
        </w:rPr>
        <w:t>框架提供的</w:t>
      </w:r>
      <w:r>
        <w:rPr>
          <w:rFonts w:hint="eastAsia"/>
        </w:rPr>
        <w:t>CNN</w:t>
      </w:r>
      <w:r>
        <w:rPr>
          <w:rFonts w:hint="eastAsia"/>
        </w:rPr>
        <w:t>算法和</w:t>
      </w:r>
      <w:r>
        <w:rPr>
          <w:rFonts w:hint="eastAsia"/>
        </w:rPr>
        <w:t>Spark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，可以在二月份实现</w:t>
      </w:r>
      <w:r w:rsidR="001110C4">
        <w:rPr>
          <w:rFonts w:hint="eastAsia"/>
        </w:rPr>
        <w:t>完成。三月份则</w:t>
      </w:r>
      <w:r w:rsidR="00A50565">
        <w:rPr>
          <w:rFonts w:hint="eastAsia"/>
        </w:rPr>
        <w:t>是整合整个系统，实现整个业务流程。</w:t>
      </w:r>
      <w:r w:rsidR="005173A8">
        <w:rPr>
          <w:rFonts w:hint="eastAsia"/>
        </w:rPr>
        <w:t>因此</w:t>
      </w:r>
      <w:r w:rsidR="005173A8" w:rsidRPr="005173A8">
        <w:rPr>
          <w:rFonts w:hint="eastAsia"/>
        </w:rPr>
        <w:t>规定的期限内，开发</w:t>
      </w:r>
      <w:r w:rsidR="005173A8">
        <w:rPr>
          <w:rFonts w:hint="eastAsia"/>
        </w:rPr>
        <w:t>可以</w:t>
      </w:r>
      <w:r w:rsidR="005173A8" w:rsidRPr="005173A8">
        <w:rPr>
          <w:rFonts w:hint="eastAsia"/>
        </w:rPr>
        <w:t>完成。</w:t>
      </w:r>
    </w:p>
    <w:p w14:paraId="0FC67037" w14:textId="77777777" w:rsidR="00BE6A2C" w:rsidRDefault="00BE6A2C" w:rsidP="00BE6A2C">
      <w:pPr>
        <w:pStyle w:val="2"/>
      </w:pPr>
      <w:bookmarkStart w:id="16" w:name="_Toc10501109"/>
      <w:r>
        <w:rPr>
          <w:rFonts w:hint="eastAsia"/>
        </w:rPr>
        <w:t>采用建议系统可能带来的影响</w:t>
      </w:r>
      <w:bookmarkEnd w:id="16"/>
    </w:p>
    <w:p w14:paraId="014E538F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对设备的影响</w:t>
      </w:r>
    </w:p>
    <w:p w14:paraId="2266FB28" w14:textId="63C598D8" w:rsidR="00836536" w:rsidRDefault="00836536" w:rsidP="00BE6A2C">
      <w:pPr>
        <w:pStyle w:val="a8"/>
        <w:ind w:firstLine="480"/>
      </w:pPr>
      <w:r>
        <w:rPr>
          <w:rFonts w:hint="eastAsia"/>
        </w:rPr>
        <w:t>由于该系统最终允许任何互联网用户访问，所以系统开发完成后要将其部署到云服务器上。</w:t>
      </w:r>
    </w:p>
    <w:p w14:paraId="4E129090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对现有软件的影响</w:t>
      </w:r>
    </w:p>
    <w:p w14:paraId="56651C36" w14:textId="1B8284F2" w:rsidR="00075AF8" w:rsidRPr="00075AF8" w:rsidRDefault="00075AF8" w:rsidP="00BE6A2C">
      <w:pPr>
        <w:pStyle w:val="a8"/>
        <w:ind w:firstLine="480"/>
      </w:pPr>
      <w:r>
        <w:rPr>
          <w:rFonts w:hint="eastAsia"/>
        </w:rPr>
        <w:t>根据相关法律法规，本系统必须</w:t>
      </w:r>
      <w:r w:rsidR="004838E3">
        <w:rPr>
          <w:rFonts w:hint="eastAsia"/>
        </w:rPr>
        <w:t>加强</w:t>
      </w:r>
      <w:r w:rsidR="00EA5514">
        <w:rPr>
          <w:rFonts w:hint="eastAsia"/>
        </w:rPr>
        <w:t>用户</w:t>
      </w:r>
      <w:r w:rsidR="004838E3">
        <w:rPr>
          <w:rFonts w:hint="eastAsia"/>
        </w:rPr>
        <w:t>数据保护，以及</w:t>
      </w:r>
      <w:r>
        <w:rPr>
          <w:rFonts w:hint="eastAsia"/>
        </w:rPr>
        <w:t>尊重用户的隐私权</w:t>
      </w:r>
      <w:r w:rsidR="004838E3">
        <w:rPr>
          <w:rFonts w:hint="eastAsia"/>
        </w:rPr>
        <w:t>。</w:t>
      </w:r>
    </w:p>
    <w:p w14:paraId="05E0E7E4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对用户的影响</w:t>
      </w:r>
    </w:p>
    <w:p w14:paraId="3B056573" w14:textId="2D1D4376" w:rsidR="00453A0E" w:rsidRDefault="00897CC8" w:rsidP="00BE6A2C">
      <w:pPr>
        <w:pStyle w:val="a8"/>
        <w:ind w:firstLine="480"/>
      </w:pPr>
      <w:r>
        <w:rPr>
          <w:rFonts w:hint="eastAsia"/>
        </w:rPr>
        <w:t>建立</w:t>
      </w:r>
      <w:r w:rsidR="00F243B6">
        <w:rPr>
          <w:rFonts w:hint="eastAsia"/>
        </w:rPr>
        <w:t>和运行</w:t>
      </w:r>
      <w:r w:rsidR="00453A0E">
        <w:rPr>
          <w:rFonts w:hint="eastAsia"/>
        </w:rPr>
        <w:t>所建议的系统，需要</w:t>
      </w:r>
      <w:r>
        <w:rPr>
          <w:rFonts w:hint="eastAsia"/>
        </w:rPr>
        <w:t>用户</w:t>
      </w:r>
      <w:r w:rsidR="009B154E">
        <w:rPr>
          <w:rFonts w:hint="eastAsia"/>
        </w:rPr>
        <w:t>通过手机号码</w:t>
      </w:r>
      <w:r>
        <w:rPr>
          <w:rFonts w:hint="eastAsia"/>
        </w:rPr>
        <w:t>注册</w:t>
      </w:r>
      <w:r w:rsidR="009B154E">
        <w:rPr>
          <w:rFonts w:hint="eastAsia"/>
        </w:rPr>
        <w:t>账号</w:t>
      </w:r>
      <w:r>
        <w:rPr>
          <w:rFonts w:hint="eastAsia"/>
        </w:rPr>
        <w:t>和</w:t>
      </w:r>
      <w:r w:rsidR="009B154E">
        <w:rPr>
          <w:rFonts w:hint="eastAsia"/>
        </w:rPr>
        <w:t>设置</w:t>
      </w:r>
      <w:r>
        <w:rPr>
          <w:rFonts w:hint="eastAsia"/>
        </w:rPr>
        <w:t>密码</w:t>
      </w:r>
      <w:r w:rsidR="00147A2D">
        <w:rPr>
          <w:rFonts w:hint="eastAsia"/>
        </w:rPr>
        <w:t>，要</w:t>
      </w:r>
      <w:r w:rsidR="00147A2D">
        <w:rPr>
          <w:rFonts w:hint="eastAsia"/>
        </w:rPr>
        <w:lastRenderedPageBreak/>
        <w:t>求</w:t>
      </w:r>
      <w:r w:rsidR="00AB0A1D">
        <w:rPr>
          <w:rFonts w:hint="eastAsia"/>
        </w:rPr>
        <w:t>用户严格遵守互联网相关法律法规</w:t>
      </w:r>
      <w:r w:rsidR="006A0938">
        <w:rPr>
          <w:rFonts w:hint="eastAsia"/>
        </w:rPr>
        <w:t>。</w:t>
      </w:r>
    </w:p>
    <w:p w14:paraId="7A437496" w14:textId="5F629D7F" w:rsidR="00BE6A2C" w:rsidRPr="00CA4BDC" w:rsidRDefault="00BE6A2C" w:rsidP="00CA4BDC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对系统运行的影响</w:t>
      </w:r>
    </w:p>
    <w:p w14:paraId="312B26B4" w14:textId="041A4E13" w:rsidR="00F77A37" w:rsidRDefault="00F77A37" w:rsidP="00BE6A2C">
      <w:pPr>
        <w:pStyle w:val="a8"/>
        <w:ind w:firstLine="480"/>
      </w:pPr>
      <w:r>
        <w:rPr>
          <w:rFonts w:hint="eastAsia"/>
        </w:rPr>
        <w:t>由于该系统</w:t>
      </w:r>
      <w:r w:rsidR="00206D17">
        <w:rPr>
          <w:rFonts w:hint="eastAsia"/>
        </w:rPr>
        <w:t>是面向互联网的，所以用户终端需要</w:t>
      </w:r>
      <w:r w:rsidR="003801A4">
        <w:rPr>
          <w:rFonts w:hint="eastAsia"/>
        </w:rPr>
        <w:t>连接互联网。</w:t>
      </w:r>
      <w:r w:rsidR="005666FA">
        <w:rPr>
          <w:rFonts w:hint="eastAsia"/>
        </w:rPr>
        <w:t>用户上</w:t>
      </w:r>
      <w:proofErr w:type="gramStart"/>
      <w:r w:rsidR="005666FA">
        <w:rPr>
          <w:rFonts w:hint="eastAsia"/>
        </w:rPr>
        <w:t>传图片</w:t>
      </w:r>
      <w:proofErr w:type="gramEnd"/>
      <w:r w:rsidR="005666FA">
        <w:rPr>
          <w:rFonts w:hint="eastAsia"/>
        </w:rPr>
        <w:t>后，系统应该</w:t>
      </w:r>
      <w:r w:rsidR="003E2891">
        <w:rPr>
          <w:rFonts w:hint="eastAsia"/>
        </w:rPr>
        <w:t>首先</w:t>
      </w:r>
      <w:r w:rsidR="005666FA">
        <w:rPr>
          <w:rFonts w:hint="eastAsia"/>
        </w:rPr>
        <w:t>检查图片是否有病毒或是否违反相关法律法规</w:t>
      </w:r>
      <w:r w:rsidR="003E2891">
        <w:rPr>
          <w:rFonts w:hint="eastAsia"/>
        </w:rPr>
        <w:t>，然后存到数据库</w:t>
      </w:r>
      <w:r w:rsidR="005666FA">
        <w:rPr>
          <w:rFonts w:hint="eastAsia"/>
        </w:rPr>
        <w:t>。</w:t>
      </w:r>
      <w:r w:rsidR="00BB651B">
        <w:rPr>
          <w:rFonts w:hint="eastAsia"/>
        </w:rPr>
        <w:t>系统出现错误后，在本地进行修改调试，然后重新部署到云服务器上。</w:t>
      </w:r>
    </w:p>
    <w:p w14:paraId="677AAF17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对开发环境的影响</w:t>
      </w:r>
    </w:p>
    <w:p w14:paraId="29F44F19" w14:textId="3EC0EF01" w:rsidR="00833703" w:rsidRDefault="00833703" w:rsidP="00BE6A2C">
      <w:pPr>
        <w:pStyle w:val="a8"/>
        <w:ind w:firstLine="480"/>
      </w:pPr>
      <w:r>
        <w:rPr>
          <w:rFonts w:hint="eastAsia"/>
        </w:rPr>
        <w:t>在开发过程中，需要获得大量图片数据构建分类模型，解决办法是从</w:t>
      </w:r>
      <w:proofErr w:type="gramStart"/>
      <w:r>
        <w:rPr>
          <w:rFonts w:hint="eastAsia"/>
        </w:rPr>
        <w:t>网络爬取这些</w:t>
      </w:r>
      <w:proofErr w:type="gramEnd"/>
      <w:r>
        <w:rPr>
          <w:rFonts w:hint="eastAsia"/>
        </w:rPr>
        <w:t>数据。</w:t>
      </w:r>
      <w:r w:rsidR="0097233E">
        <w:rPr>
          <w:rFonts w:hint="eastAsia"/>
        </w:rPr>
        <w:t>为了达到数据保密，不仅使用用户密码登录，也采用对</w:t>
      </w:r>
      <w:r w:rsidR="0097233E" w:rsidRPr="0097233E">
        <w:rPr>
          <w:rFonts w:hint="eastAsia"/>
        </w:rPr>
        <w:t>数据库字段加密</w:t>
      </w:r>
      <w:r w:rsidR="0097233E">
        <w:rPr>
          <w:rFonts w:hint="eastAsia"/>
        </w:rPr>
        <w:t>的方式。</w:t>
      </w:r>
    </w:p>
    <w:p w14:paraId="43677C19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对运行环境的影响</w:t>
      </w:r>
    </w:p>
    <w:p w14:paraId="4A64670C" w14:textId="68D7DA06" w:rsidR="00A474F9" w:rsidRDefault="00B36A2F" w:rsidP="00BE6A2C">
      <w:pPr>
        <w:pStyle w:val="a8"/>
        <w:ind w:firstLine="480"/>
      </w:pPr>
      <w:r>
        <w:rPr>
          <w:rFonts w:hint="eastAsia"/>
        </w:rPr>
        <w:t>运行</w:t>
      </w:r>
      <w:r w:rsidR="00A474F9">
        <w:rPr>
          <w:rFonts w:hint="eastAsia"/>
        </w:rPr>
        <w:t>该系统除了需要</w:t>
      </w:r>
      <w:r w:rsidR="00F00865">
        <w:rPr>
          <w:rFonts w:hint="eastAsia"/>
        </w:rPr>
        <w:t>部署到云服务器和</w:t>
      </w:r>
      <w:r w:rsidR="00A474F9">
        <w:rPr>
          <w:rFonts w:hint="eastAsia"/>
        </w:rPr>
        <w:t>联网外，没有其他环境设施的要求。</w:t>
      </w:r>
    </w:p>
    <w:p w14:paraId="3CBF0CFA" w14:textId="77777777" w:rsidR="00BE6A2C" w:rsidRPr="006A2DFF" w:rsidRDefault="00BE6A2C" w:rsidP="008351AD">
      <w:pPr>
        <w:pStyle w:val="a8"/>
        <w:numPr>
          <w:ilvl w:val="0"/>
          <w:numId w:val="24"/>
        </w:numPr>
        <w:ind w:firstLineChars="0"/>
        <w:rPr>
          <w:b/>
        </w:rPr>
      </w:pPr>
      <w:r w:rsidRPr="006A2DFF">
        <w:rPr>
          <w:rFonts w:hint="eastAsia"/>
          <w:b/>
        </w:rPr>
        <w:t>对经费支出的影响</w:t>
      </w:r>
    </w:p>
    <w:p w14:paraId="3DDF3C5A" w14:textId="57F9B912" w:rsidR="008A1826" w:rsidRDefault="00407FF4" w:rsidP="00BE6A2C">
      <w:pPr>
        <w:pStyle w:val="a8"/>
        <w:ind w:firstLine="480"/>
      </w:pPr>
      <w:r>
        <w:rPr>
          <w:rFonts w:hint="eastAsia"/>
        </w:rPr>
        <w:t>系统开发所需的软件是开源免费的，但是</w:t>
      </w:r>
      <w:r w:rsidR="008A1826">
        <w:rPr>
          <w:rFonts w:hint="eastAsia"/>
        </w:rPr>
        <w:t>把云端部署到云服务器上需要支付</w:t>
      </w:r>
      <w:r w:rsidR="008A1826">
        <w:rPr>
          <w:rFonts w:hint="eastAsia"/>
        </w:rPr>
        <w:t>1</w:t>
      </w:r>
      <w:r w:rsidR="008A1826">
        <w:t>0</w:t>
      </w:r>
      <w:r w:rsidR="008A1826">
        <w:rPr>
          <w:rFonts w:hint="eastAsia"/>
        </w:rPr>
        <w:t>元</w:t>
      </w:r>
      <w:r w:rsidR="008A1826">
        <w:rPr>
          <w:rFonts w:hint="eastAsia"/>
        </w:rPr>
        <w:t>/</w:t>
      </w:r>
      <w:r w:rsidR="008A1826">
        <w:rPr>
          <w:rFonts w:hint="eastAsia"/>
        </w:rPr>
        <w:t>月。</w:t>
      </w:r>
    </w:p>
    <w:p w14:paraId="25CDA535" w14:textId="77777777" w:rsidR="00BE6A2C" w:rsidRDefault="00BE6A2C" w:rsidP="00BE6A2C">
      <w:pPr>
        <w:pStyle w:val="1"/>
        <w:spacing w:before="312"/>
      </w:pPr>
      <w:bookmarkStart w:id="17" w:name="_Toc10501110"/>
      <w:r>
        <w:rPr>
          <w:rFonts w:hint="eastAsia"/>
        </w:rPr>
        <w:t>社会因素可行性分析</w:t>
      </w:r>
      <w:bookmarkEnd w:id="17"/>
    </w:p>
    <w:p w14:paraId="5D47A610" w14:textId="77777777" w:rsidR="00BE6A2C" w:rsidRDefault="00BE6A2C" w:rsidP="00003AF7">
      <w:pPr>
        <w:pStyle w:val="2"/>
      </w:pPr>
      <w:bookmarkStart w:id="18" w:name="_Toc10501111"/>
      <w:r>
        <w:rPr>
          <w:rFonts w:hint="eastAsia"/>
        </w:rPr>
        <w:t>社会因素可行性</w:t>
      </w:r>
      <w:bookmarkEnd w:id="18"/>
    </w:p>
    <w:p w14:paraId="1B6FB1B1" w14:textId="64FEEC2E" w:rsidR="00ED3A3C" w:rsidRDefault="00BD48CB" w:rsidP="00A92765">
      <w:pPr>
        <w:pStyle w:val="a8"/>
        <w:ind w:firstLine="480"/>
      </w:pPr>
      <w:r>
        <w:rPr>
          <w:rFonts w:hint="eastAsia"/>
        </w:rPr>
        <w:t>对于</w:t>
      </w:r>
      <w:r w:rsidR="005C77FB">
        <w:rPr>
          <w:rFonts w:hint="eastAsia"/>
        </w:rPr>
        <w:t>李莘</w:t>
      </w:r>
      <w:r>
        <w:rPr>
          <w:rFonts w:hint="eastAsia"/>
        </w:rPr>
        <w:t>同学选择的《</w:t>
      </w:r>
      <w:r>
        <w:rPr>
          <w:rFonts w:ascii="宋体" w:hAnsi="宋体" w:hint="eastAsia"/>
          <w:color w:val="000000"/>
        </w:rPr>
        <w:t>基于大数据的图片云端管理系统设计与实现</w:t>
      </w:r>
      <w:r>
        <w:rPr>
          <w:rFonts w:hint="eastAsia"/>
        </w:rPr>
        <w:t>》题目，该题目涉及到社会、安全和法律</w:t>
      </w:r>
      <w:r w:rsidR="00B96C16">
        <w:rPr>
          <w:rFonts w:hint="eastAsia"/>
        </w:rPr>
        <w:t>问题</w:t>
      </w:r>
      <w:r>
        <w:rPr>
          <w:rFonts w:hint="eastAsia"/>
        </w:rPr>
        <w:t>。</w:t>
      </w:r>
      <w:r w:rsidR="00366629">
        <w:rPr>
          <w:rFonts w:hint="eastAsia"/>
        </w:rPr>
        <w:t>首先</w:t>
      </w:r>
      <w:r w:rsidR="003C0E43">
        <w:rPr>
          <w:rFonts w:hint="eastAsia"/>
        </w:rPr>
        <w:t>，</w:t>
      </w:r>
      <w:r w:rsidR="00366629">
        <w:rPr>
          <w:rFonts w:hint="eastAsia"/>
        </w:rPr>
        <w:t>该系统的用户是互联网用户，一方面，每个用户都可以将自己的图片上传到云端，也可以分享自己的图片；另一方面，每个用户都可以访问其他用户的相册，并可以对喜欢的</w:t>
      </w:r>
      <w:proofErr w:type="gramStart"/>
      <w:r w:rsidR="00366629">
        <w:rPr>
          <w:rFonts w:hint="eastAsia"/>
        </w:rPr>
        <w:t>图片点赞或</w:t>
      </w:r>
      <w:proofErr w:type="gramEnd"/>
      <w:r w:rsidR="00366629">
        <w:rPr>
          <w:rFonts w:hint="eastAsia"/>
        </w:rPr>
        <w:t>收藏。</w:t>
      </w:r>
      <w:r w:rsidR="007C2524">
        <w:rPr>
          <w:rFonts w:hint="eastAsia"/>
        </w:rPr>
        <w:t>除此之外，系统最重要还是处理好数据安全和相关法律。根据相关数据安全的法律法规，系统必须对每个用户的数据进行加密和保护，否则将承担相关法律责任。</w:t>
      </w:r>
      <w:r w:rsidR="00CC65CA">
        <w:rPr>
          <w:rFonts w:hint="eastAsia"/>
        </w:rPr>
        <w:t>最后，系统必须尊重每个用户的隐私权，这点可以通过由用户设置相册访问权限得到解决</w:t>
      </w:r>
      <w:r w:rsidR="004E115E">
        <w:rPr>
          <w:rFonts w:hint="eastAsia"/>
        </w:rPr>
        <w:t>。</w:t>
      </w:r>
      <w:r w:rsidR="00E70F3E">
        <w:rPr>
          <w:rFonts w:hint="eastAsia"/>
        </w:rPr>
        <w:t>对于</w:t>
      </w:r>
      <w:r w:rsidR="0060761C">
        <w:rPr>
          <w:rFonts w:hint="eastAsia"/>
        </w:rPr>
        <w:t>专业用户，比如图片设计师和摄影师，必须遵守他们的版权</w:t>
      </w:r>
      <w:r w:rsidR="00A77097">
        <w:rPr>
          <w:rFonts w:hint="eastAsia"/>
        </w:rPr>
        <w:t>，不允许其他用户随意下载他们的图片。</w:t>
      </w:r>
    </w:p>
    <w:p w14:paraId="10D2D217" w14:textId="77777777" w:rsidR="00BE6A2C" w:rsidRDefault="00A92765" w:rsidP="00003AF7">
      <w:pPr>
        <w:pStyle w:val="2"/>
      </w:pPr>
      <w:bookmarkStart w:id="19" w:name="_Toc10501112"/>
      <w:r>
        <w:rPr>
          <w:rFonts w:hint="eastAsia"/>
        </w:rPr>
        <w:t>社会推广可行性</w:t>
      </w:r>
      <w:bookmarkEnd w:id="19"/>
    </w:p>
    <w:p w14:paraId="52B72C50" w14:textId="7BF3762A" w:rsidR="00424D05" w:rsidRDefault="00CF1A4B" w:rsidP="00542906">
      <w:pPr>
        <w:pStyle w:val="a8"/>
        <w:ind w:firstLine="480"/>
      </w:pPr>
      <w:r>
        <w:rPr>
          <w:rFonts w:hint="eastAsia"/>
        </w:rPr>
        <w:t>智能</w:t>
      </w:r>
      <w:r w:rsidR="00542906" w:rsidRPr="00542906">
        <w:rPr>
          <w:rFonts w:hint="eastAsia"/>
        </w:rPr>
        <w:t>手机的普及，让人们爱上拍照、收藏图片，大量的图片显得杂乱无章，管理难度越来越大，寻找一个想要的图片也比较麻烦，而且换手机之后，这些图片也不知何去何从，随着时间的推移就会不知不觉的丢失。</w:t>
      </w:r>
      <w:r>
        <w:rPr>
          <w:rFonts w:hint="eastAsia"/>
        </w:rPr>
        <w:t>该系统只需用账户密码登录，就可以</w:t>
      </w:r>
      <w:r w:rsidR="00AE1AA1">
        <w:rPr>
          <w:rFonts w:hint="eastAsia"/>
        </w:rPr>
        <w:t>将</w:t>
      </w:r>
      <w:r w:rsidR="005204D9">
        <w:rPr>
          <w:rFonts w:hint="eastAsia"/>
        </w:rPr>
        <w:t>照片</w:t>
      </w:r>
      <w:r w:rsidR="00AE1AA1">
        <w:rPr>
          <w:rFonts w:hint="eastAsia"/>
        </w:rPr>
        <w:t>上传</w:t>
      </w:r>
      <w:r w:rsidR="005204D9">
        <w:rPr>
          <w:rFonts w:hint="eastAsia"/>
        </w:rPr>
        <w:t>到云端</w:t>
      </w:r>
      <w:r w:rsidR="00387CED">
        <w:rPr>
          <w:rFonts w:hint="eastAsia"/>
        </w:rPr>
        <w:t>，并可以浏览、分享和评论图片，</w:t>
      </w:r>
      <w:r w:rsidR="00477EBD">
        <w:rPr>
          <w:rFonts w:hint="eastAsia"/>
        </w:rPr>
        <w:t>满足用户基本需求</w:t>
      </w:r>
      <w:r w:rsidR="00387CED">
        <w:rPr>
          <w:rFonts w:hint="eastAsia"/>
        </w:rPr>
        <w:t>。</w:t>
      </w:r>
      <w:r w:rsidR="00F8375B" w:rsidRPr="00F8375B">
        <w:rPr>
          <w:rFonts w:hint="eastAsia"/>
        </w:rPr>
        <w:t>最重要的是，</w:t>
      </w:r>
      <w:r w:rsidR="00F8375B">
        <w:rPr>
          <w:rFonts w:hint="eastAsia"/>
        </w:rPr>
        <w:t>该系统</w:t>
      </w:r>
      <w:r w:rsidR="00F8375B" w:rsidRPr="00F8375B">
        <w:rPr>
          <w:rFonts w:hint="eastAsia"/>
        </w:rPr>
        <w:t>还能以用户指定感兴趣的图片为目标，从</w:t>
      </w:r>
      <w:proofErr w:type="gramStart"/>
      <w:r w:rsidR="00F8375B" w:rsidRPr="00F8375B">
        <w:rPr>
          <w:rFonts w:hint="eastAsia"/>
        </w:rPr>
        <w:t>网络爬取更多</w:t>
      </w:r>
      <w:proofErr w:type="gramEnd"/>
      <w:r w:rsidR="00F8375B" w:rsidRPr="00F8375B">
        <w:rPr>
          <w:rFonts w:hint="eastAsia"/>
        </w:rPr>
        <w:t>类似的图片，而且系统还会根据用户的爱好定时向他推荐感兴趣的图片</w:t>
      </w:r>
      <w:r w:rsidR="00F8375B">
        <w:rPr>
          <w:rFonts w:hint="eastAsia"/>
        </w:rPr>
        <w:t>，</w:t>
      </w:r>
      <w:r w:rsidR="00841C87">
        <w:rPr>
          <w:rFonts w:hint="eastAsia"/>
        </w:rPr>
        <w:t>这些特色</w:t>
      </w:r>
      <w:r w:rsidR="00F8375B">
        <w:rPr>
          <w:rFonts w:hint="eastAsia"/>
        </w:rPr>
        <w:t>有利于</w:t>
      </w:r>
      <w:r w:rsidR="00255495">
        <w:rPr>
          <w:rFonts w:hint="eastAsia"/>
        </w:rPr>
        <w:t>推广该系统</w:t>
      </w:r>
      <w:r w:rsidR="00F8375B">
        <w:rPr>
          <w:rFonts w:hint="eastAsia"/>
        </w:rPr>
        <w:t>。</w:t>
      </w:r>
    </w:p>
    <w:p w14:paraId="4FEF7788" w14:textId="77777777" w:rsidR="00BE6A2C" w:rsidRDefault="00BE6A2C" w:rsidP="00003AF7">
      <w:pPr>
        <w:pStyle w:val="2"/>
      </w:pPr>
      <w:bookmarkStart w:id="20" w:name="_Toc10501113"/>
      <w:r>
        <w:rPr>
          <w:rFonts w:hint="eastAsia"/>
        </w:rPr>
        <w:lastRenderedPageBreak/>
        <w:t>用户使用可行性</w:t>
      </w:r>
      <w:bookmarkEnd w:id="20"/>
    </w:p>
    <w:p w14:paraId="302FA7D8" w14:textId="143BCD55" w:rsidR="00E93571" w:rsidRPr="00CA4BDC" w:rsidRDefault="00E93571" w:rsidP="00CA4BDC">
      <w:pPr>
        <w:pStyle w:val="a8"/>
        <w:ind w:firstLine="480"/>
        <w:rPr>
          <w:color w:val="FF0000"/>
        </w:rPr>
      </w:pPr>
      <w:r>
        <w:rPr>
          <w:rFonts w:hint="eastAsia"/>
        </w:rPr>
        <w:t>用户把图片</w:t>
      </w:r>
      <w:r w:rsidR="00DA3A8A">
        <w:rPr>
          <w:rFonts w:hint="eastAsia"/>
        </w:rPr>
        <w:t>上传到云端</w:t>
      </w:r>
      <w:r>
        <w:rPr>
          <w:rFonts w:hint="eastAsia"/>
        </w:rPr>
        <w:t>后，系统会自动分类</w:t>
      </w:r>
      <w:r w:rsidR="00AF2730">
        <w:rPr>
          <w:rFonts w:hint="eastAsia"/>
        </w:rPr>
        <w:t>，系统也可以根据用户输入的标签进行分类，增加了系统的智能化、自动化。</w:t>
      </w:r>
      <w:r w:rsidR="00F65EC0">
        <w:rPr>
          <w:rFonts w:hint="eastAsia"/>
        </w:rPr>
        <w:t>用户指定相应感兴趣的图片后，系统会从网络爬取内容</w:t>
      </w:r>
      <w:r w:rsidR="00502C3D">
        <w:rPr>
          <w:rFonts w:hint="eastAsia"/>
        </w:rPr>
        <w:t>相似</w:t>
      </w:r>
      <w:r w:rsidR="00F65EC0">
        <w:rPr>
          <w:rFonts w:hint="eastAsia"/>
        </w:rPr>
        <w:t>的图片，系统也会根据用户的爱好和需求定时向用户推荐感兴趣的图片，极大地满足了用户的需求。</w:t>
      </w:r>
      <w:r w:rsidR="0070089B">
        <w:rPr>
          <w:rFonts w:hint="eastAsia"/>
        </w:rPr>
        <w:t>用户只需要登录就可以选择本地图片上传到数据库</w:t>
      </w:r>
      <w:r w:rsidR="00C4271A">
        <w:rPr>
          <w:rFonts w:hint="eastAsia"/>
        </w:rPr>
        <w:t>，并可以浏览、分享和评论图片，有利于推广系统，增加用户量。</w:t>
      </w:r>
    </w:p>
    <w:p w14:paraId="466BED02" w14:textId="77777777" w:rsidR="00BE6A2C" w:rsidRDefault="00BE6A2C" w:rsidP="00BE6A2C">
      <w:pPr>
        <w:pStyle w:val="1"/>
        <w:spacing w:before="312"/>
      </w:pPr>
      <w:bookmarkStart w:id="21" w:name="_Toc10501114"/>
      <w:r>
        <w:rPr>
          <w:rFonts w:hint="eastAsia"/>
        </w:rPr>
        <w:t>经济可行性分析</w:t>
      </w:r>
      <w:bookmarkEnd w:id="21"/>
    </w:p>
    <w:p w14:paraId="35702DE2" w14:textId="77777777" w:rsidR="00BE6A2C" w:rsidRDefault="00BE6A2C" w:rsidP="00003AF7">
      <w:pPr>
        <w:pStyle w:val="2"/>
      </w:pPr>
      <w:bookmarkStart w:id="22" w:name="_Toc10501115"/>
      <w:r>
        <w:rPr>
          <w:rFonts w:hint="eastAsia"/>
        </w:rPr>
        <w:t>支出</w:t>
      </w:r>
      <w:bookmarkEnd w:id="22"/>
    </w:p>
    <w:p w14:paraId="2B9D0DDF" w14:textId="77777777" w:rsidR="00BE6A2C" w:rsidRDefault="00BE6A2C" w:rsidP="00BE6A2C">
      <w:pPr>
        <w:pStyle w:val="a8"/>
        <w:ind w:firstLine="480"/>
      </w:pPr>
      <w:r>
        <w:rPr>
          <w:rFonts w:hint="eastAsia"/>
        </w:rPr>
        <w:t>说明开发系统所需的经济支出。</w:t>
      </w:r>
    </w:p>
    <w:p w14:paraId="4329E486" w14:textId="77777777" w:rsidR="00BE6A2C" w:rsidRDefault="00BE6A2C" w:rsidP="00BE6A2C">
      <w:pPr>
        <w:pStyle w:val="a8"/>
        <w:ind w:firstLine="480"/>
      </w:pPr>
      <w:r>
        <w:rPr>
          <w:rFonts w:hint="eastAsia"/>
        </w:rPr>
        <w:t>可以采用多种预算方法，如自下而上估算法，代码行法，功能点法等。以下用自下而上估算法举例。（自下而上估算法，代码行法，功能点法等方法中任选一项计算）</w:t>
      </w:r>
    </w:p>
    <w:p w14:paraId="3930D194" w14:textId="7E3A7E86" w:rsidR="00BE6A2C" w:rsidRDefault="00BE6A2C" w:rsidP="00A9276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根据项目功能进行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分解。估计每一个子任务的完成时间。</w:t>
      </w:r>
    </w:p>
    <w:p w14:paraId="2514E287" w14:textId="77777777" w:rsidR="007778F1" w:rsidRDefault="007778F1" w:rsidP="007778F1">
      <w:pPr>
        <w:pStyle w:val="a8"/>
        <w:ind w:left="842" w:firstLineChars="0" w:firstLine="0"/>
      </w:pPr>
    </w:p>
    <w:tbl>
      <w:tblPr>
        <w:tblStyle w:val="aff2"/>
        <w:tblW w:w="0" w:type="auto"/>
        <w:tblInd w:w="480" w:type="dxa"/>
        <w:tblLook w:val="04A0" w:firstRow="1" w:lastRow="0" w:firstColumn="1" w:lastColumn="0" w:noHBand="0" w:noVBand="1"/>
      </w:tblPr>
      <w:tblGrid>
        <w:gridCol w:w="1317"/>
        <w:gridCol w:w="2599"/>
        <w:gridCol w:w="1300"/>
        <w:gridCol w:w="1300"/>
        <w:gridCol w:w="1300"/>
      </w:tblGrid>
      <w:tr w:rsidR="007F3620" w14:paraId="07B690EF" w14:textId="77777777" w:rsidTr="00907629">
        <w:tc>
          <w:tcPr>
            <w:tcW w:w="3916" w:type="dxa"/>
            <w:gridSpan w:val="2"/>
          </w:tcPr>
          <w:p w14:paraId="0E4CFA8C" w14:textId="00EB184C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系统</w:t>
            </w:r>
          </w:p>
        </w:tc>
        <w:tc>
          <w:tcPr>
            <w:tcW w:w="1300" w:type="dxa"/>
          </w:tcPr>
          <w:p w14:paraId="3A3481AF" w14:textId="560FDE85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人天</w:t>
            </w:r>
          </w:p>
        </w:tc>
        <w:tc>
          <w:tcPr>
            <w:tcW w:w="1300" w:type="dxa"/>
          </w:tcPr>
          <w:p w14:paraId="0B5FF297" w14:textId="39D87606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小计</w:t>
            </w:r>
          </w:p>
        </w:tc>
        <w:tc>
          <w:tcPr>
            <w:tcW w:w="1300" w:type="dxa"/>
          </w:tcPr>
          <w:p w14:paraId="7AEA406D" w14:textId="4034A417" w:rsidR="007F3620" w:rsidRPr="0020228E" w:rsidRDefault="007F3620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 w:rsidRPr="0020228E">
              <w:rPr>
                <w:rFonts w:hint="eastAsia"/>
                <w:sz w:val="21"/>
              </w:rPr>
              <w:t>总计</w:t>
            </w:r>
          </w:p>
        </w:tc>
      </w:tr>
      <w:tr w:rsidR="00B523CE" w14:paraId="6B5780C7" w14:textId="77777777" w:rsidTr="00907629">
        <w:tc>
          <w:tcPr>
            <w:tcW w:w="1317" w:type="dxa"/>
            <w:vMerge w:val="restart"/>
          </w:tcPr>
          <w:p w14:paraId="01E2D3B4" w14:textId="25F04271" w:rsidR="00B523CE" w:rsidRDefault="00B523CE" w:rsidP="0090762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本地图片管理</w:t>
            </w:r>
          </w:p>
        </w:tc>
        <w:tc>
          <w:tcPr>
            <w:tcW w:w="2599" w:type="dxa"/>
          </w:tcPr>
          <w:p w14:paraId="3BE9C735" w14:textId="09641B90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图片分类</w:t>
            </w:r>
          </w:p>
        </w:tc>
        <w:tc>
          <w:tcPr>
            <w:tcW w:w="1300" w:type="dxa"/>
          </w:tcPr>
          <w:p w14:paraId="128C1E7D" w14:textId="7D344C11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 w:val="restart"/>
          </w:tcPr>
          <w:p w14:paraId="247A59E8" w14:textId="2C64477C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0</w:t>
            </w:r>
          </w:p>
        </w:tc>
        <w:tc>
          <w:tcPr>
            <w:tcW w:w="1300" w:type="dxa"/>
            <w:vMerge w:val="restart"/>
          </w:tcPr>
          <w:p w14:paraId="04D7F17A" w14:textId="1B528316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0</w:t>
            </w:r>
          </w:p>
        </w:tc>
      </w:tr>
      <w:tr w:rsidR="00B523CE" w14:paraId="262E5647" w14:textId="77777777" w:rsidTr="00907629">
        <w:tc>
          <w:tcPr>
            <w:tcW w:w="1317" w:type="dxa"/>
            <w:vMerge/>
          </w:tcPr>
          <w:p w14:paraId="16F4399F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4103A1C2" w14:textId="2F280ED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图片质量分析</w:t>
            </w:r>
          </w:p>
        </w:tc>
        <w:tc>
          <w:tcPr>
            <w:tcW w:w="1300" w:type="dxa"/>
          </w:tcPr>
          <w:p w14:paraId="436176A7" w14:textId="5A571BDD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300" w:type="dxa"/>
            <w:vMerge/>
          </w:tcPr>
          <w:p w14:paraId="0D11C31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7D75AB02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14:paraId="1D84C377" w14:textId="77777777" w:rsidTr="00907629">
        <w:tc>
          <w:tcPr>
            <w:tcW w:w="1317" w:type="dxa"/>
            <w:vMerge/>
          </w:tcPr>
          <w:p w14:paraId="5AB0A0A8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19F7906F" w14:textId="267F6158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本地图片查找</w:t>
            </w:r>
          </w:p>
        </w:tc>
        <w:tc>
          <w:tcPr>
            <w:tcW w:w="1300" w:type="dxa"/>
          </w:tcPr>
          <w:p w14:paraId="496CACC5" w14:textId="15437B1A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1300" w:type="dxa"/>
            <w:vMerge/>
          </w:tcPr>
          <w:p w14:paraId="692CCF1D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77128BA9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14:paraId="5108F8A5" w14:textId="77777777" w:rsidTr="00907629">
        <w:tc>
          <w:tcPr>
            <w:tcW w:w="1317" w:type="dxa"/>
            <w:vMerge/>
          </w:tcPr>
          <w:p w14:paraId="094B6375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42770185" w14:textId="1FE32F3C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网络</w:t>
            </w:r>
            <w:proofErr w:type="gramStart"/>
            <w:r>
              <w:rPr>
                <w:rFonts w:hint="eastAsia"/>
                <w:sz w:val="21"/>
              </w:rPr>
              <w:t>爬取图片</w:t>
            </w:r>
            <w:proofErr w:type="gramEnd"/>
          </w:p>
        </w:tc>
        <w:tc>
          <w:tcPr>
            <w:tcW w:w="1300" w:type="dxa"/>
          </w:tcPr>
          <w:p w14:paraId="6A822C45" w14:textId="3282CA4B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1EE954EB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786B8CE4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74DB0225" w14:textId="77777777" w:rsidTr="00907629">
        <w:tc>
          <w:tcPr>
            <w:tcW w:w="1317" w:type="dxa"/>
            <w:vMerge w:val="restart"/>
          </w:tcPr>
          <w:p w14:paraId="1131DAE3" w14:textId="4B5DE3EE" w:rsidR="00B523CE" w:rsidRDefault="00B523CE" w:rsidP="0090762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599" w:type="dxa"/>
          </w:tcPr>
          <w:p w14:paraId="40A6E465" w14:textId="457A5F4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用户注册登录</w:t>
            </w:r>
          </w:p>
        </w:tc>
        <w:tc>
          <w:tcPr>
            <w:tcW w:w="1300" w:type="dxa"/>
          </w:tcPr>
          <w:p w14:paraId="5D94DDCB" w14:textId="1D0C7A8A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300" w:type="dxa"/>
            <w:vMerge w:val="restart"/>
          </w:tcPr>
          <w:p w14:paraId="330D8C30" w14:textId="786E552A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29C7E64E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2A69473B" w14:textId="77777777" w:rsidTr="00907629">
        <w:tc>
          <w:tcPr>
            <w:tcW w:w="1317" w:type="dxa"/>
            <w:vMerge/>
          </w:tcPr>
          <w:p w14:paraId="10EE2E0B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1C69255A" w14:textId="557BD60E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图片上传下载</w:t>
            </w:r>
          </w:p>
        </w:tc>
        <w:tc>
          <w:tcPr>
            <w:tcW w:w="1300" w:type="dxa"/>
          </w:tcPr>
          <w:p w14:paraId="08CAC0DF" w14:textId="21963CB7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300" w:type="dxa"/>
            <w:vMerge/>
          </w:tcPr>
          <w:p w14:paraId="6555CFF3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28178C2C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22D40443" w14:textId="77777777" w:rsidTr="00907629">
        <w:tc>
          <w:tcPr>
            <w:tcW w:w="1317" w:type="dxa"/>
            <w:vMerge/>
          </w:tcPr>
          <w:p w14:paraId="23DE74B5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2830082A" w14:textId="14901C19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个人相册管理</w:t>
            </w:r>
          </w:p>
        </w:tc>
        <w:tc>
          <w:tcPr>
            <w:tcW w:w="1300" w:type="dxa"/>
          </w:tcPr>
          <w:p w14:paraId="55B606E0" w14:textId="7B3E008F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1300" w:type="dxa"/>
            <w:vMerge/>
          </w:tcPr>
          <w:p w14:paraId="4332B47D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0B42F59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7359466C" w14:textId="77777777" w:rsidTr="00907629">
        <w:tc>
          <w:tcPr>
            <w:tcW w:w="1317" w:type="dxa"/>
            <w:vMerge/>
          </w:tcPr>
          <w:p w14:paraId="3AB43B7B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2F5ABFEA" w14:textId="16AC85CE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评论收藏图片</w:t>
            </w:r>
          </w:p>
        </w:tc>
        <w:tc>
          <w:tcPr>
            <w:tcW w:w="1300" w:type="dxa"/>
          </w:tcPr>
          <w:p w14:paraId="478152DE" w14:textId="1F700FA2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4754E6D7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1F2897EE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36E23601" w14:textId="77777777" w:rsidTr="00907629">
        <w:tc>
          <w:tcPr>
            <w:tcW w:w="1317" w:type="dxa"/>
            <w:vMerge w:val="restart"/>
          </w:tcPr>
          <w:p w14:paraId="42EF8995" w14:textId="56EF0788" w:rsidR="00B523CE" w:rsidRDefault="00B523CE" w:rsidP="00907629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2599" w:type="dxa"/>
          </w:tcPr>
          <w:p w14:paraId="7A7DE5C7" w14:textId="67A8BF70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图片存储管理</w:t>
            </w:r>
          </w:p>
        </w:tc>
        <w:tc>
          <w:tcPr>
            <w:tcW w:w="1300" w:type="dxa"/>
          </w:tcPr>
          <w:p w14:paraId="4AE4FC87" w14:textId="78E3B2AC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</w:tc>
        <w:tc>
          <w:tcPr>
            <w:tcW w:w="1300" w:type="dxa"/>
            <w:vMerge w:val="restart"/>
          </w:tcPr>
          <w:p w14:paraId="4DB89CFC" w14:textId="39DA4F46" w:rsidR="00B523CE" w:rsidRPr="0020228E" w:rsidRDefault="004404EC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  <w:r>
              <w:rPr>
                <w:sz w:val="21"/>
              </w:rPr>
              <w:t>5</w:t>
            </w:r>
          </w:p>
        </w:tc>
        <w:tc>
          <w:tcPr>
            <w:tcW w:w="1300" w:type="dxa"/>
            <w:vMerge/>
          </w:tcPr>
          <w:p w14:paraId="3E6B5680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709CD503" w14:textId="77777777" w:rsidTr="00907629">
        <w:tc>
          <w:tcPr>
            <w:tcW w:w="1317" w:type="dxa"/>
            <w:vMerge/>
          </w:tcPr>
          <w:p w14:paraId="1F3EA579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415ED605" w14:textId="58F289DB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图片评估</w:t>
            </w:r>
          </w:p>
        </w:tc>
        <w:tc>
          <w:tcPr>
            <w:tcW w:w="1300" w:type="dxa"/>
          </w:tcPr>
          <w:p w14:paraId="6E454718" w14:textId="524A6BAB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1300" w:type="dxa"/>
            <w:vMerge/>
          </w:tcPr>
          <w:p w14:paraId="72C55648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178BFE0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6DA5A996" w14:textId="77777777" w:rsidTr="00907629">
        <w:tc>
          <w:tcPr>
            <w:tcW w:w="1317" w:type="dxa"/>
            <w:vMerge/>
          </w:tcPr>
          <w:p w14:paraId="4BA4D411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0D68734F" w14:textId="03B87DF5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相册权限设置</w:t>
            </w:r>
          </w:p>
        </w:tc>
        <w:tc>
          <w:tcPr>
            <w:tcW w:w="1300" w:type="dxa"/>
          </w:tcPr>
          <w:p w14:paraId="7B1C5D16" w14:textId="0C11615B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300" w:type="dxa"/>
            <w:vMerge/>
          </w:tcPr>
          <w:p w14:paraId="0A2C0876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564D46E5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  <w:tr w:rsidR="00B523CE" w:rsidRPr="0020228E" w14:paraId="16083389" w14:textId="77777777" w:rsidTr="00907629">
        <w:tc>
          <w:tcPr>
            <w:tcW w:w="1317" w:type="dxa"/>
            <w:vMerge/>
          </w:tcPr>
          <w:p w14:paraId="0767DD00" w14:textId="77777777" w:rsidR="00B523CE" w:rsidRDefault="00B523CE" w:rsidP="00907629">
            <w:pPr>
              <w:pStyle w:val="a8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36960611" w14:textId="3778AA42" w:rsidR="00B523CE" w:rsidRPr="0020228E" w:rsidRDefault="007778F1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个性化推荐</w:t>
            </w:r>
          </w:p>
        </w:tc>
        <w:tc>
          <w:tcPr>
            <w:tcW w:w="1300" w:type="dxa"/>
          </w:tcPr>
          <w:p w14:paraId="34739571" w14:textId="11D0988F" w:rsidR="00B523CE" w:rsidRPr="0020228E" w:rsidRDefault="003F3E2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</w:tc>
        <w:tc>
          <w:tcPr>
            <w:tcW w:w="1300" w:type="dxa"/>
            <w:vMerge/>
          </w:tcPr>
          <w:p w14:paraId="5138CCAB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300" w:type="dxa"/>
            <w:vMerge/>
          </w:tcPr>
          <w:p w14:paraId="0B1093F1" w14:textId="77777777" w:rsidR="00B523CE" w:rsidRPr="0020228E" w:rsidRDefault="00B523CE" w:rsidP="00907629">
            <w:pPr>
              <w:pStyle w:val="a8"/>
              <w:ind w:firstLineChars="0" w:firstLine="0"/>
              <w:jc w:val="center"/>
              <w:rPr>
                <w:sz w:val="21"/>
              </w:rPr>
            </w:pPr>
          </w:p>
        </w:tc>
      </w:tr>
    </w:tbl>
    <w:p w14:paraId="20E4FFFF" w14:textId="459556C8" w:rsidR="00A92765" w:rsidRPr="00A92765" w:rsidRDefault="00A92765" w:rsidP="00ED08CD"/>
    <w:p w14:paraId="0C3D9C54" w14:textId="77777777" w:rsidR="00BE6A2C" w:rsidRDefault="00BE6A2C" w:rsidP="00A9276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计算开发成本</w:t>
      </w:r>
    </w:p>
    <w:p w14:paraId="32A2E8F4" w14:textId="2CF5FBC7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通过自上而下的计算，</w:t>
      </w:r>
      <w:proofErr w:type="gramStart"/>
      <w:r>
        <w:rPr>
          <w:rFonts w:hint="eastAsia"/>
        </w:rPr>
        <w:t>知项目</w:t>
      </w:r>
      <w:proofErr w:type="gramEnd"/>
      <w:r>
        <w:rPr>
          <w:rFonts w:hint="eastAsia"/>
        </w:rPr>
        <w:t>的开发规模是</w:t>
      </w:r>
      <w:r w:rsidR="00B31A7C">
        <w:t>90</w:t>
      </w:r>
      <w:r>
        <w:rPr>
          <w:rFonts w:hint="eastAsia"/>
        </w:rPr>
        <w:t>人天，开发人员成本参数为</w:t>
      </w:r>
      <w:r w:rsidR="00A92765">
        <w:rPr>
          <w:rFonts w:hint="eastAsia"/>
        </w:rPr>
        <w:t>：</w:t>
      </w:r>
      <w:r w:rsidR="00C25DB0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元</w:t>
      </w:r>
      <w:r w:rsidR="00A92765">
        <w:rPr>
          <w:rFonts w:hint="eastAsia"/>
        </w:rPr>
        <w:t>/</w:t>
      </w:r>
      <w:r>
        <w:rPr>
          <w:rFonts w:hint="eastAsia"/>
        </w:rPr>
        <w:t>天，则内部的开发成本</w:t>
      </w:r>
      <w:r>
        <w:rPr>
          <w:rFonts w:hint="eastAsia"/>
        </w:rPr>
        <w:t>=</w:t>
      </w:r>
      <w:r w:rsidR="00C25DB0">
        <w:t>1</w:t>
      </w:r>
      <w:r>
        <w:rPr>
          <w:rFonts w:hint="eastAsia"/>
        </w:rPr>
        <w:t xml:space="preserve">00 </w:t>
      </w:r>
      <w:r>
        <w:rPr>
          <w:rFonts w:hint="eastAsia"/>
        </w:rPr>
        <w:t>元</w:t>
      </w:r>
      <w:r>
        <w:rPr>
          <w:rFonts w:hint="eastAsia"/>
        </w:rPr>
        <w:t xml:space="preserve">/ </w:t>
      </w:r>
      <w:r>
        <w:rPr>
          <w:rFonts w:hint="eastAsia"/>
        </w:rPr>
        <w:t>天</w:t>
      </w:r>
      <w:r>
        <w:rPr>
          <w:rFonts w:hint="eastAsia"/>
        </w:rPr>
        <w:t>*</w:t>
      </w:r>
      <w:r w:rsidR="00C25DB0">
        <w:t>90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rPr>
          <w:rFonts w:hint="eastAsia"/>
        </w:rPr>
        <w:t>=</w:t>
      </w:r>
      <w:r w:rsidR="007E512D">
        <w:t>0.</w:t>
      </w:r>
      <w:r w:rsidR="00C25DB0">
        <w:t>9</w:t>
      </w:r>
      <w:r w:rsidR="007212F0">
        <w:rPr>
          <w:rFonts w:hint="eastAsia"/>
        </w:rPr>
        <w:t>万</w:t>
      </w:r>
      <w:r>
        <w:rPr>
          <w:rFonts w:hint="eastAsia"/>
        </w:rPr>
        <w:t>元。</w:t>
      </w:r>
    </w:p>
    <w:p w14:paraId="2ECFB973" w14:textId="60244557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计算管理成本。由于任务分解的结果主要针对开发任务的分解，没有分</w:t>
      </w:r>
      <w:r>
        <w:rPr>
          <w:rFonts w:hint="eastAsia"/>
        </w:rPr>
        <w:lastRenderedPageBreak/>
        <w:t>解出管理任务（项目管理任务和质量管理任务），针对本项目，管理成本</w:t>
      </w:r>
      <w:r>
        <w:rPr>
          <w:rFonts w:hint="eastAsia"/>
        </w:rPr>
        <w:t xml:space="preserve">= </w:t>
      </w:r>
      <w:r>
        <w:rPr>
          <w:rFonts w:hint="eastAsia"/>
        </w:rPr>
        <w:t>开发成本</w:t>
      </w:r>
      <w:r>
        <w:rPr>
          <w:rFonts w:hint="eastAsia"/>
        </w:rPr>
        <w:t>*10%</w:t>
      </w:r>
      <w:r>
        <w:rPr>
          <w:rFonts w:hint="eastAsia"/>
        </w:rPr>
        <w:t>（比例一般在</w:t>
      </w:r>
      <w:r>
        <w:rPr>
          <w:rFonts w:hint="eastAsia"/>
        </w:rPr>
        <w:t>10%-20%</w:t>
      </w:r>
      <w:r>
        <w:rPr>
          <w:rFonts w:hint="eastAsia"/>
        </w:rPr>
        <w:t>之间）</w:t>
      </w:r>
      <w:r>
        <w:rPr>
          <w:rFonts w:hint="eastAsia"/>
        </w:rPr>
        <w:t xml:space="preserve"> </w:t>
      </w:r>
      <w:r>
        <w:rPr>
          <w:rFonts w:hint="eastAsia"/>
        </w:rPr>
        <w:t>。所以管理成本为</w:t>
      </w:r>
      <w:r>
        <w:rPr>
          <w:rFonts w:hint="eastAsia"/>
        </w:rPr>
        <w:t>=</w:t>
      </w:r>
      <w:r w:rsidR="007E512D">
        <w:rPr>
          <w:rFonts w:hint="eastAsia"/>
        </w:rPr>
        <w:t>0</w:t>
      </w:r>
      <w:r w:rsidR="007E512D">
        <w:t>.9</w:t>
      </w:r>
      <w:r>
        <w:rPr>
          <w:rFonts w:hint="eastAsia"/>
        </w:rPr>
        <w:t xml:space="preserve"> </w:t>
      </w:r>
      <w:r>
        <w:rPr>
          <w:rFonts w:hint="eastAsia"/>
        </w:rPr>
        <w:t>万元</w:t>
      </w:r>
      <w:r>
        <w:rPr>
          <w:rFonts w:hint="eastAsia"/>
        </w:rPr>
        <w:t>*10%=</w:t>
      </w:r>
      <w:r w:rsidR="001448C3">
        <w:t>0.09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720A3E53" w14:textId="53DD562E" w:rsidR="00BE6A2C" w:rsidRDefault="00BE6A2C" w:rsidP="00A92765">
      <w:pPr>
        <w:pStyle w:val="a8"/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计算直接成本。因为直接成本</w:t>
      </w:r>
      <w:r>
        <w:rPr>
          <w:rFonts w:hint="eastAsia"/>
        </w:rPr>
        <w:t xml:space="preserve">= </w:t>
      </w:r>
      <w:r>
        <w:rPr>
          <w:rFonts w:hint="eastAsia"/>
        </w:rPr>
        <w:t>管理成本</w:t>
      </w:r>
      <w:r>
        <w:rPr>
          <w:rFonts w:hint="eastAsia"/>
        </w:rPr>
        <w:t xml:space="preserve">+ </w:t>
      </w:r>
      <w:r>
        <w:rPr>
          <w:rFonts w:hint="eastAsia"/>
        </w:rPr>
        <w:t>开发成本，所以直接成本</w:t>
      </w:r>
      <w:r w:rsidR="00A92765">
        <w:rPr>
          <w:rFonts w:hint="eastAsia"/>
        </w:rPr>
        <w:t>=</w:t>
      </w:r>
      <w:r w:rsidR="007F0486">
        <w:t>0.09</w:t>
      </w:r>
      <w:r>
        <w:rPr>
          <w:rFonts w:hint="eastAsia"/>
        </w:rPr>
        <w:t>万元</w:t>
      </w:r>
      <w:r>
        <w:rPr>
          <w:rFonts w:hint="eastAsia"/>
        </w:rPr>
        <w:t>+</w:t>
      </w:r>
      <w:r w:rsidR="007F0486">
        <w:t>0.9</w:t>
      </w:r>
      <w:r>
        <w:rPr>
          <w:rFonts w:hint="eastAsia"/>
        </w:rPr>
        <w:t>万元</w:t>
      </w:r>
      <w:r>
        <w:rPr>
          <w:rFonts w:hint="eastAsia"/>
        </w:rPr>
        <w:t>=</w:t>
      </w:r>
      <w:r w:rsidR="007F0486">
        <w:t>0.99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0E05F648" w14:textId="368B77EA" w:rsidR="00BE6A2C" w:rsidRDefault="00BE6A2C" w:rsidP="00BE6A2C">
      <w:pPr>
        <w:pStyle w:val="a8"/>
        <w:ind w:firstLine="480"/>
      </w:pPr>
      <w:r>
        <w:rPr>
          <w:rFonts w:hint="eastAsia"/>
        </w:rPr>
        <w:t xml:space="preserve">2.5 </w:t>
      </w:r>
      <w:r>
        <w:rPr>
          <w:rFonts w:hint="eastAsia"/>
        </w:rPr>
        <w:t>计算间接成本。因为间接成本</w:t>
      </w:r>
      <w:r>
        <w:rPr>
          <w:rFonts w:hint="eastAsia"/>
        </w:rPr>
        <w:t xml:space="preserve">= </w:t>
      </w:r>
      <w:r>
        <w:rPr>
          <w:rFonts w:hint="eastAsia"/>
        </w:rPr>
        <w:t>直接成本</w:t>
      </w:r>
      <w:r>
        <w:rPr>
          <w:rFonts w:hint="eastAsia"/>
        </w:rPr>
        <w:t xml:space="preserve">*10% </w:t>
      </w:r>
      <w:r>
        <w:rPr>
          <w:rFonts w:hint="eastAsia"/>
        </w:rPr>
        <w:t>，所以间接成本</w:t>
      </w:r>
      <w:r>
        <w:rPr>
          <w:rFonts w:hint="eastAsia"/>
        </w:rPr>
        <w:t>=</w:t>
      </w:r>
      <w:r w:rsidR="00F11A21">
        <w:t>0.99</w:t>
      </w:r>
      <w:r>
        <w:rPr>
          <w:rFonts w:hint="eastAsia"/>
        </w:rPr>
        <w:t xml:space="preserve"> </w:t>
      </w:r>
      <w:r>
        <w:rPr>
          <w:rFonts w:hint="eastAsia"/>
        </w:rPr>
        <w:t>万元</w:t>
      </w:r>
      <w:r>
        <w:rPr>
          <w:rFonts w:hint="eastAsia"/>
        </w:rPr>
        <w:t>*10%=0.</w:t>
      </w:r>
      <w:r w:rsidR="00F11A21">
        <w:t>099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15C5F303" w14:textId="430531C3" w:rsidR="00BE6A2C" w:rsidRDefault="00BE6A2C" w:rsidP="00BE6A2C">
      <w:pPr>
        <w:pStyle w:val="a8"/>
        <w:ind w:firstLine="480"/>
      </w:pPr>
      <w:r>
        <w:rPr>
          <w:rFonts w:hint="eastAsia"/>
        </w:rPr>
        <w:t xml:space="preserve">2.6 </w:t>
      </w:r>
      <w:r>
        <w:rPr>
          <w:rFonts w:hint="eastAsia"/>
        </w:rPr>
        <w:t>计算总估算成本。项目总估算成本</w:t>
      </w:r>
      <w:r>
        <w:rPr>
          <w:rFonts w:hint="eastAsia"/>
        </w:rPr>
        <w:t xml:space="preserve">= </w:t>
      </w:r>
      <w:r>
        <w:rPr>
          <w:rFonts w:hint="eastAsia"/>
        </w:rPr>
        <w:t>间接成本</w:t>
      </w:r>
      <w:r>
        <w:rPr>
          <w:rFonts w:hint="eastAsia"/>
        </w:rPr>
        <w:t xml:space="preserve">+ </w:t>
      </w:r>
      <w:r>
        <w:rPr>
          <w:rFonts w:hint="eastAsia"/>
        </w:rPr>
        <w:t>直接成本</w:t>
      </w:r>
      <w:r>
        <w:rPr>
          <w:rFonts w:hint="eastAsia"/>
        </w:rPr>
        <w:t>=0</w:t>
      </w:r>
      <w:r w:rsidR="006E2AF6">
        <w:rPr>
          <w:rFonts w:hint="eastAsia"/>
        </w:rPr>
        <w:t>.</w:t>
      </w:r>
      <w:r w:rsidR="006E2AF6">
        <w:t>099</w:t>
      </w:r>
      <w:r>
        <w:rPr>
          <w:rFonts w:hint="eastAsia"/>
        </w:rPr>
        <w:t>万元</w:t>
      </w:r>
      <w:r>
        <w:rPr>
          <w:rFonts w:hint="eastAsia"/>
        </w:rPr>
        <w:t>+</w:t>
      </w:r>
      <w:r w:rsidR="006E2AF6">
        <w:t>0.99</w:t>
      </w:r>
      <w:r>
        <w:rPr>
          <w:rFonts w:hint="eastAsia"/>
        </w:rPr>
        <w:t>万元</w:t>
      </w:r>
      <w:r>
        <w:rPr>
          <w:rFonts w:hint="eastAsia"/>
        </w:rPr>
        <w:t>=</w:t>
      </w:r>
      <w:r w:rsidR="006E2AF6">
        <w:t>1.089</w:t>
      </w:r>
      <w:r>
        <w:rPr>
          <w:rFonts w:hint="eastAsia"/>
        </w:rPr>
        <w:t xml:space="preserve"> </w:t>
      </w:r>
      <w:r>
        <w:rPr>
          <w:rFonts w:hint="eastAsia"/>
        </w:rPr>
        <w:t>万元。</w:t>
      </w:r>
    </w:p>
    <w:p w14:paraId="66087F2C" w14:textId="77777777" w:rsidR="00BE6A2C" w:rsidRDefault="00BE6A2C" w:rsidP="00003AF7">
      <w:pPr>
        <w:pStyle w:val="2"/>
      </w:pPr>
      <w:bookmarkStart w:id="23" w:name="_Toc10501116"/>
      <w:r>
        <w:rPr>
          <w:rFonts w:hint="eastAsia"/>
        </w:rPr>
        <w:t>效益</w:t>
      </w:r>
      <w:bookmarkEnd w:id="23"/>
    </w:p>
    <w:p w14:paraId="732DDD47" w14:textId="594B48E8" w:rsidR="007D511B" w:rsidRDefault="00660033" w:rsidP="00BE6A2C">
      <w:pPr>
        <w:pStyle w:val="a8"/>
        <w:ind w:firstLine="480"/>
      </w:pPr>
      <w:r>
        <w:rPr>
          <w:rFonts w:hint="eastAsia"/>
        </w:rPr>
        <w:t>如果系统的用户量增多的话，将考虑通过广告来获得收益。</w:t>
      </w:r>
    </w:p>
    <w:p w14:paraId="7A28D506" w14:textId="77777777" w:rsidR="00BE6A2C" w:rsidRDefault="00BE6A2C" w:rsidP="00BE6A2C">
      <w:pPr>
        <w:pStyle w:val="1"/>
        <w:spacing w:before="312"/>
      </w:pPr>
      <w:bookmarkStart w:id="24" w:name="_Toc10501117"/>
      <w:r>
        <w:rPr>
          <w:rFonts w:hint="eastAsia"/>
        </w:rPr>
        <w:t>可行性分析结论</w:t>
      </w:r>
      <w:bookmarkEnd w:id="24"/>
    </w:p>
    <w:p w14:paraId="1CA7A242" w14:textId="52CCFBE6" w:rsidR="00967BB4" w:rsidRDefault="00BE6A2C" w:rsidP="000014DB">
      <w:pPr>
        <w:pStyle w:val="a8"/>
        <w:ind w:firstLine="480"/>
      </w:pPr>
      <w:r>
        <w:rPr>
          <w:rFonts w:hint="eastAsia"/>
        </w:rPr>
        <w:t>基于上述</w:t>
      </w:r>
      <w:r w:rsidR="000014DB">
        <w:rPr>
          <w:rFonts w:hint="eastAsia"/>
        </w:rPr>
        <w:t>分析</w:t>
      </w:r>
      <w:r>
        <w:rPr>
          <w:rFonts w:hint="eastAsia"/>
        </w:rPr>
        <w:t>，本项目可以立即开始进行</w:t>
      </w:r>
      <w:r w:rsidR="000014DB">
        <w:rPr>
          <w:rFonts w:hint="eastAsia"/>
        </w:rPr>
        <w:t>。</w:t>
      </w:r>
      <w:bookmarkEnd w:id="2"/>
    </w:p>
    <w:p w14:paraId="66088382" w14:textId="77777777" w:rsidR="00967BB4" w:rsidRPr="00967BB4" w:rsidRDefault="00967BB4" w:rsidP="00967BB4"/>
    <w:sectPr w:rsidR="00967BB4" w:rsidRPr="00967BB4" w:rsidSect="005649F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0EC60" w14:textId="77777777" w:rsidR="00F62892" w:rsidRDefault="00F62892" w:rsidP="00F308CD">
      <w:r>
        <w:separator/>
      </w:r>
    </w:p>
  </w:endnote>
  <w:endnote w:type="continuationSeparator" w:id="0">
    <w:p w14:paraId="417832FA" w14:textId="77777777" w:rsidR="00F62892" w:rsidRDefault="00F62892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72D56281" w14:textId="77777777" w:rsidR="00FD1E4F" w:rsidRDefault="00FD1E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CCD" w:rsidRPr="00EF5CCD">
          <w:rPr>
            <w:noProof/>
            <w:lang w:val="zh-CN"/>
          </w:rPr>
          <w:t>-</w:t>
        </w:r>
        <w:r w:rsidR="00EF5CCD">
          <w:rPr>
            <w:noProof/>
          </w:rPr>
          <w:t xml:space="preserve"> 1 -</w:t>
        </w:r>
        <w:r>
          <w:fldChar w:fldCharType="end"/>
        </w:r>
      </w:p>
    </w:sdtContent>
  </w:sdt>
  <w:p w14:paraId="7F30E7B8" w14:textId="77777777" w:rsidR="00FD1E4F" w:rsidRDefault="00FD1E4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14:paraId="4F7D24E2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C6F" w:rsidRPr="00D30C6F">
          <w:rPr>
            <w:noProof/>
            <w:lang w:val="zh-CN"/>
          </w:rPr>
          <w:t>I</w:t>
        </w:r>
        <w:r>
          <w:fldChar w:fldCharType="end"/>
        </w:r>
      </w:p>
    </w:sdtContent>
  </w:sdt>
  <w:p w14:paraId="0EFCC4D3" w14:textId="77777777" w:rsidR="00EF5CCD" w:rsidRDefault="00EF5CC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54281"/>
      <w:docPartObj>
        <w:docPartGallery w:val="Page Numbers (Bottom of Page)"/>
        <w:docPartUnique/>
      </w:docPartObj>
    </w:sdtPr>
    <w:sdtEndPr/>
    <w:sdtContent>
      <w:p w14:paraId="2BB4D966" w14:textId="77777777" w:rsidR="00EF5CCD" w:rsidRDefault="00EF5CC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813" w:rsidRPr="00F25813">
          <w:rPr>
            <w:noProof/>
            <w:lang w:val="zh-CN"/>
          </w:rPr>
          <w:t>-</w:t>
        </w:r>
        <w:r w:rsidR="00F25813">
          <w:rPr>
            <w:noProof/>
          </w:rPr>
          <w:t xml:space="preserve"> 7 -</w:t>
        </w:r>
        <w:r>
          <w:fldChar w:fldCharType="end"/>
        </w:r>
      </w:p>
    </w:sdtContent>
  </w:sdt>
  <w:p w14:paraId="5404EB01" w14:textId="77777777" w:rsidR="00EF5CCD" w:rsidRDefault="00EF5CCD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2B2F2030" w14:textId="77777777" w:rsidR="00530F70" w:rsidRDefault="00530F7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9F1" w:rsidRPr="005649F1">
          <w:rPr>
            <w:noProof/>
            <w:lang w:val="zh-CN"/>
          </w:rPr>
          <w:t>-</w:t>
        </w:r>
        <w:r w:rsidR="005649F1">
          <w:rPr>
            <w:noProof/>
          </w:rPr>
          <w:t xml:space="preserve"> 1 -</w:t>
        </w:r>
        <w:r>
          <w:fldChar w:fldCharType="end"/>
        </w:r>
      </w:p>
    </w:sdtContent>
  </w:sdt>
  <w:p w14:paraId="49F2AC1A" w14:textId="77777777" w:rsidR="00530F70" w:rsidRDefault="00530F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F195" w14:textId="77777777" w:rsidR="00F62892" w:rsidRDefault="00F62892" w:rsidP="00F308CD">
      <w:r>
        <w:separator/>
      </w:r>
    </w:p>
  </w:footnote>
  <w:footnote w:type="continuationSeparator" w:id="0">
    <w:p w14:paraId="61442920" w14:textId="77777777" w:rsidR="00F62892" w:rsidRDefault="00F62892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4D0E6" w14:textId="77777777" w:rsidR="00FD1E4F" w:rsidRDefault="00FD1E4F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4E7C" w14:textId="77777777" w:rsidR="005649F1" w:rsidRDefault="005649F1" w:rsidP="00FD1E4F">
    <w:pPr>
      <w:pStyle w:val="ad"/>
      <w:tabs>
        <w:tab w:val="clear" w:pos="4153"/>
      </w:tabs>
      <w:jc w:val="left"/>
    </w:pPr>
    <w:r>
      <w:t>毕业设计文档</w:t>
    </w:r>
    <w:r>
      <w:tab/>
    </w:r>
    <w:r w:rsidR="002D76E4">
      <w:t>可行性分析报告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B1B7B" w14:textId="77777777" w:rsidR="00530F70" w:rsidRDefault="005F738C" w:rsidP="00530F70">
    <w:pPr>
      <w:pStyle w:val="ad"/>
      <w:tabs>
        <w:tab w:val="clear" w:pos="4153"/>
      </w:tabs>
      <w:jc w:val="left"/>
    </w:pPr>
    <w:r>
      <w:t>毕业设计文档</w:t>
    </w:r>
    <w:r w:rsidR="00530F70"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3BA8"/>
    <w:multiLevelType w:val="hybridMultilevel"/>
    <w:tmpl w:val="D8445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9121CB"/>
    <w:multiLevelType w:val="hybridMultilevel"/>
    <w:tmpl w:val="1CA650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7F6F8A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07E6D37"/>
    <w:multiLevelType w:val="hybridMultilevel"/>
    <w:tmpl w:val="55FE71E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545604"/>
    <w:multiLevelType w:val="hybridMultilevel"/>
    <w:tmpl w:val="AB3C91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0BADAE0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8" w15:restartNumberingAfterBreak="0">
    <w:nsid w:val="139D1609"/>
    <w:multiLevelType w:val="hybridMultilevel"/>
    <w:tmpl w:val="8202F6E4"/>
    <w:lvl w:ilvl="0" w:tplc="F3661E4A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364A7C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3616C18"/>
    <w:multiLevelType w:val="hybridMultilevel"/>
    <w:tmpl w:val="4C7EFB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D41D07"/>
    <w:multiLevelType w:val="hybridMultilevel"/>
    <w:tmpl w:val="85E874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FAC228A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1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40154C6"/>
    <w:multiLevelType w:val="hybridMultilevel"/>
    <w:tmpl w:val="0574B6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5AB141D"/>
    <w:multiLevelType w:val="hybridMultilevel"/>
    <w:tmpl w:val="8C843F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86543EC"/>
    <w:multiLevelType w:val="hybridMultilevel"/>
    <w:tmpl w:val="62BEAE92"/>
    <w:lvl w:ilvl="0" w:tplc="7D803F30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8F006A2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CBA5CE6"/>
    <w:multiLevelType w:val="hybridMultilevel"/>
    <w:tmpl w:val="52D40E84"/>
    <w:lvl w:ilvl="0" w:tplc="DF707C1A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DBD3E24"/>
    <w:multiLevelType w:val="hybridMultilevel"/>
    <w:tmpl w:val="351E38E4"/>
    <w:lvl w:ilvl="0" w:tplc="1BEA34C2">
      <w:start w:val="1"/>
      <w:numFmt w:val="low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47B6160"/>
    <w:multiLevelType w:val="hybridMultilevel"/>
    <w:tmpl w:val="B30ED6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5E02350">
      <w:start w:val="1"/>
      <w:numFmt w:val="lowerLetter"/>
      <w:lvlText w:val="%2."/>
      <w:lvlJc w:val="left"/>
      <w:pPr>
        <w:ind w:left="1903" w:hanging="100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5977FCD"/>
    <w:multiLevelType w:val="hybridMultilevel"/>
    <w:tmpl w:val="625A7B4A"/>
    <w:lvl w:ilvl="0" w:tplc="0409000F">
      <w:start w:val="1"/>
      <w:numFmt w:val="decimal"/>
      <w:lvlText w:val="%1.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89B3798"/>
    <w:multiLevelType w:val="hybridMultilevel"/>
    <w:tmpl w:val="3C4EF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48D73232"/>
    <w:multiLevelType w:val="hybridMultilevel"/>
    <w:tmpl w:val="B0124D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48DA1706"/>
    <w:multiLevelType w:val="hybridMultilevel"/>
    <w:tmpl w:val="EAE612B2"/>
    <w:lvl w:ilvl="0" w:tplc="63B2FB2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4AC95220"/>
    <w:multiLevelType w:val="hybridMultilevel"/>
    <w:tmpl w:val="905813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20AA8CD4">
      <w:start w:val="1"/>
      <w:numFmt w:val="lowerLetter"/>
      <w:lvlText w:val="%3．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EFD0CDC"/>
    <w:multiLevelType w:val="hybridMultilevel"/>
    <w:tmpl w:val="A66891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DBD60AA"/>
    <w:multiLevelType w:val="hybridMultilevel"/>
    <w:tmpl w:val="A1A852A4"/>
    <w:lvl w:ilvl="0" w:tplc="CD62D1A0">
      <w:start w:val="1"/>
      <w:numFmt w:val="lowerLetter"/>
      <w:lvlText w:val="%1."/>
      <w:lvlJc w:val="left"/>
      <w:pPr>
        <w:ind w:left="1483" w:hanging="10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46F4053"/>
    <w:multiLevelType w:val="hybridMultilevel"/>
    <w:tmpl w:val="F18C49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20171FE"/>
    <w:multiLevelType w:val="hybridMultilevel"/>
    <w:tmpl w:val="CFFC7462"/>
    <w:lvl w:ilvl="0" w:tplc="1BEA34C2">
      <w:start w:val="1"/>
      <w:numFmt w:val="low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4"/>
  </w:num>
  <w:num w:numId="5">
    <w:abstractNumId w:val="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8"/>
  </w:num>
  <w:num w:numId="9">
    <w:abstractNumId w:val="7"/>
  </w:num>
  <w:num w:numId="10">
    <w:abstractNumId w:val="42"/>
  </w:num>
  <w:num w:numId="11">
    <w:abstractNumId w:val="15"/>
  </w:num>
  <w:num w:numId="12">
    <w:abstractNumId w:val="36"/>
  </w:num>
  <w:num w:numId="13">
    <w:abstractNumId w:val="39"/>
  </w:num>
  <w:num w:numId="14">
    <w:abstractNumId w:val="26"/>
  </w:num>
  <w:num w:numId="15">
    <w:abstractNumId w:val="38"/>
  </w:num>
  <w:num w:numId="16">
    <w:abstractNumId w:val="27"/>
  </w:num>
  <w:num w:numId="17">
    <w:abstractNumId w:val="11"/>
  </w:num>
  <w:num w:numId="18">
    <w:abstractNumId w:val="13"/>
  </w:num>
  <w:num w:numId="19">
    <w:abstractNumId w:val="9"/>
  </w:num>
  <w:num w:numId="20">
    <w:abstractNumId w:val="44"/>
  </w:num>
  <w:num w:numId="21">
    <w:abstractNumId w:val="16"/>
  </w:num>
  <w:num w:numId="22">
    <w:abstractNumId w:val="10"/>
  </w:num>
  <w:num w:numId="23">
    <w:abstractNumId w:val="21"/>
  </w:num>
  <w:num w:numId="24">
    <w:abstractNumId w:val="5"/>
  </w:num>
  <w:num w:numId="25">
    <w:abstractNumId w:val="34"/>
  </w:num>
  <w:num w:numId="26">
    <w:abstractNumId w:val="30"/>
  </w:num>
  <w:num w:numId="27">
    <w:abstractNumId w:val="40"/>
  </w:num>
  <w:num w:numId="28">
    <w:abstractNumId w:val="17"/>
  </w:num>
  <w:num w:numId="29">
    <w:abstractNumId w:val="41"/>
  </w:num>
  <w:num w:numId="30">
    <w:abstractNumId w:val="22"/>
  </w:num>
  <w:num w:numId="31">
    <w:abstractNumId w:val="33"/>
  </w:num>
  <w:num w:numId="32">
    <w:abstractNumId w:val="1"/>
  </w:num>
  <w:num w:numId="33">
    <w:abstractNumId w:val="23"/>
  </w:num>
  <w:num w:numId="34">
    <w:abstractNumId w:val="43"/>
  </w:num>
  <w:num w:numId="35">
    <w:abstractNumId w:val="24"/>
  </w:num>
  <w:num w:numId="36">
    <w:abstractNumId w:val="29"/>
  </w:num>
  <w:num w:numId="37">
    <w:abstractNumId w:val="28"/>
  </w:num>
  <w:num w:numId="38">
    <w:abstractNumId w:val="2"/>
  </w:num>
  <w:num w:numId="39">
    <w:abstractNumId w:val="25"/>
  </w:num>
  <w:num w:numId="40">
    <w:abstractNumId w:val="12"/>
  </w:num>
  <w:num w:numId="41">
    <w:abstractNumId w:val="19"/>
  </w:num>
  <w:num w:numId="42">
    <w:abstractNumId w:val="35"/>
  </w:num>
  <w:num w:numId="43">
    <w:abstractNumId w:val="37"/>
  </w:num>
  <w:num w:numId="44">
    <w:abstractNumId w:val="32"/>
  </w:num>
  <w:num w:numId="45">
    <w:abstractNumId w:val="8"/>
  </w:num>
  <w:num w:numId="46">
    <w:abstractNumId w:val="31"/>
  </w:num>
  <w:num w:numId="47">
    <w:abstractNumId w:val="0"/>
  </w:num>
  <w:num w:numId="48">
    <w:abstractNumId w:val="14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653A1"/>
    <w:rsid w:val="000014DB"/>
    <w:rsid w:val="00003AF7"/>
    <w:rsid w:val="00010B94"/>
    <w:rsid w:val="0001634E"/>
    <w:rsid w:val="000165C3"/>
    <w:rsid w:val="00023ECA"/>
    <w:rsid w:val="00032474"/>
    <w:rsid w:val="000553E4"/>
    <w:rsid w:val="00060C69"/>
    <w:rsid w:val="000679CD"/>
    <w:rsid w:val="00075AF8"/>
    <w:rsid w:val="000849C5"/>
    <w:rsid w:val="000A5AC4"/>
    <w:rsid w:val="000C29C2"/>
    <w:rsid w:val="001110C4"/>
    <w:rsid w:val="0012037F"/>
    <w:rsid w:val="00125AF1"/>
    <w:rsid w:val="001327A9"/>
    <w:rsid w:val="001448C3"/>
    <w:rsid w:val="00147A2D"/>
    <w:rsid w:val="001520D1"/>
    <w:rsid w:val="00163460"/>
    <w:rsid w:val="0017472E"/>
    <w:rsid w:val="00176684"/>
    <w:rsid w:val="00193836"/>
    <w:rsid w:val="001A20EC"/>
    <w:rsid w:val="001B6E23"/>
    <w:rsid w:val="001B6FD3"/>
    <w:rsid w:val="001C7448"/>
    <w:rsid w:val="001D25A4"/>
    <w:rsid w:val="001D361B"/>
    <w:rsid w:val="001F5408"/>
    <w:rsid w:val="0020228E"/>
    <w:rsid w:val="00206D17"/>
    <w:rsid w:val="00227AB2"/>
    <w:rsid w:val="002320DC"/>
    <w:rsid w:val="00241A26"/>
    <w:rsid w:val="002450BF"/>
    <w:rsid w:val="00245529"/>
    <w:rsid w:val="00246A64"/>
    <w:rsid w:val="00253FD5"/>
    <w:rsid w:val="00255495"/>
    <w:rsid w:val="00272B47"/>
    <w:rsid w:val="00276EF2"/>
    <w:rsid w:val="002806DF"/>
    <w:rsid w:val="00295E3D"/>
    <w:rsid w:val="002A3877"/>
    <w:rsid w:val="002D76E4"/>
    <w:rsid w:val="002E0070"/>
    <w:rsid w:val="00333F74"/>
    <w:rsid w:val="003369C3"/>
    <w:rsid w:val="00340F4B"/>
    <w:rsid w:val="00346618"/>
    <w:rsid w:val="0035572A"/>
    <w:rsid w:val="0035574C"/>
    <w:rsid w:val="00366629"/>
    <w:rsid w:val="003801A4"/>
    <w:rsid w:val="00385EE7"/>
    <w:rsid w:val="00387CED"/>
    <w:rsid w:val="003A3895"/>
    <w:rsid w:val="003C0E43"/>
    <w:rsid w:val="003D14D8"/>
    <w:rsid w:val="003E0570"/>
    <w:rsid w:val="003E2891"/>
    <w:rsid w:val="003F2AB6"/>
    <w:rsid w:val="003F3E2E"/>
    <w:rsid w:val="00407FF4"/>
    <w:rsid w:val="004148A9"/>
    <w:rsid w:val="00414AAE"/>
    <w:rsid w:val="00424D05"/>
    <w:rsid w:val="00431FC9"/>
    <w:rsid w:val="004404EC"/>
    <w:rsid w:val="004477AE"/>
    <w:rsid w:val="0045171C"/>
    <w:rsid w:val="00453A0E"/>
    <w:rsid w:val="00454608"/>
    <w:rsid w:val="004603CC"/>
    <w:rsid w:val="004621F6"/>
    <w:rsid w:val="004653A1"/>
    <w:rsid w:val="004762EA"/>
    <w:rsid w:val="00476627"/>
    <w:rsid w:val="00477EBD"/>
    <w:rsid w:val="0048150E"/>
    <w:rsid w:val="004830C7"/>
    <w:rsid w:val="004838E3"/>
    <w:rsid w:val="00483BE0"/>
    <w:rsid w:val="004A4029"/>
    <w:rsid w:val="004B4B2A"/>
    <w:rsid w:val="004C3A33"/>
    <w:rsid w:val="004C6E18"/>
    <w:rsid w:val="004E115E"/>
    <w:rsid w:val="004E502F"/>
    <w:rsid w:val="00502C3D"/>
    <w:rsid w:val="005173A8"/>
    <w:rsid w:val="005204D9"/>
    <w:rsid w:val="005266E3"/>
    <w:rsid w:val="00530F70"/>
    <w:rsid w:val="00532CAD"/>
    <w:rsid w:val="00536CEA"/>
    <w:rsid w:val="00542906"/>
    <w:rsid w:val="00561AB8"/>
    <w:rsid w:val="005647FC"/>
    <w:rsid w:val="005649F1"/>
    <w:rsid w:val="005666FA"/>
    <w:rsid w:val="00572B22"/>
    <w:rsid w:val="005C77FB"/>
    <w:rsid w:val="005F0A14"/>
    <w:rsid w:val="005F1833"/>
    <w:rsid w:val="005F738C"/>
    <w:rsid w:val="00600802"/>
    <w:rsid w:val="00600FF4"/>
    <w:rsid w:val="0060761C"/>
    <w:rsid w:val="00614BA8"/>
    <w:rsid w:val="00647B4B"/>
    <w:rsid w:val="0065286F"/>
    <w:rsid w:val="00652B01"/>
    <w:rsid w:val="00660033"/>
    <w:rsid w:val="006A07EF"/>
    <w:rsid w:val="006A0938"/>
    <w:rsid w:val="006A2DFF"/>
    <w:rsid w:val="006C244F"/>
    <w:rsid w:val="006C5EE8"/>
    <w:rsid w:val="006E062D"/>
    <w:rsid w:val="006E2AF6"/>
    <w:rsid w:val="006F29AF"/>
    <w:rsid w:val="0070089B"/>
    <w:rsid w:val="007009D6"/>
    <w:rsid w:val="00714C98"/>
    <w:rsid w:val="007212F0"/>
    <w:rsid w:val="0072775F"/>
    <w:rsid w:val="00732213"/>
    <w:rsid w:val="00740D56"/>
    <w:rsid w:val="00746B3B"/>
    <w:rsid w:val="00761750"/>
    <w:rsid w:val="00765A55"/>
    <w:rsid w:val="007730E0"/>
    <w:rsid w:val="0077786F"/>
    <w:rsid w:val="007778F1"/>
    <w:rsid w:val="007A3EFF"/>
    <w:rsid w:val="007A4F4D"/>
    <w:rsid w:val="007B5398"/>
    <w:rsid w:val="007C2524"/>
    <w:rsid w:val="007C2B0F"/>
    <w:rsid w:val="007D511B"/>
    <w:rsid w:val="007E212B"/>
    <w:rsid w:val="007E512D"/>
    <w:rsid w:val="007F0486"/>
    <w:rsid w:val="007F3620"/>
    <w:rsid w:val="008168B7"/>
    <w:rsid w:val="00831BC5"/>
    <w:rsid w:val="00833703"/>
    <w:rsid w:val="008351AD"/>
    <w:rsid w:val="00836536"/>
    <w:rsid w:val="00841C87"/>
    <w:rsid w:val="00847B05"/>
    <w:rsid w:val="00862264"/>
    <w:rsid w:val="00890708"/>
    <w:rsid w:val="00897CC8"/>
    <w:rsid w:val="008A1826"/>
    <w:rsid w:val="008A5ACF"/>
    <w:rsid w:val="008B13CC"/>
    <w:rsid w:val="008B5458"/>
    <w:rsid w:val="008B7043"/>
    <w:rsid w:val="008D0541"/>
    <w:rsid w:val="008D4C61"/>
    <w:rsid w:val="008E3DF9"/>
    <w:rsid w:val="008E4B49"/>
    <w:rsid w:val="008F1C36"/>
    <w:rsid w:val="0090275E"/>
    <w:rsid w:val="00906214"/>
    <w:rsid w:val="00907629"/>
    <w:rsid w:val="00915E8C"/>
    <w:rsid w:val="00916430"/>
    <w:rsid w:val="00922292"/>
    <w:rsid w:val="00925B4C"/>
    <w:rsid w:val="00964B83"/>
    <w:rsid w:val="00967B2E"/>
    <w:rsid w:val="00967BB4"/>
    <w:rsid w:val="0097233E"/>
    <w:rsid w:val="00975C91"/>
    <w:rsid w:val="0098270E"/>
    <w:rsid w:val="009A31A9"/>
    <w:rsid w:val="009A5856"/>
    <w:rsid w:val="009B154E"/>
    <w:rsid w:val="009B3AFE"/>
    <w:rsid w:val="009B7025"/>
    <w:rsid w:val="009D1551"/>
    <w:rsid w:val="009D21EC"/>
    <w:rsid w:val="009D5FC7"/>
    <w:rsid w:val="009E1512"/>
    <w:rsid w:val="00A06AC4"/>
    <w:rsid w:val="00A33DC6"/>
    <w:rsid w:val="00A474F9"/>
    <w:rsid w:val="00A50565"/>
    <w:rsid w:val="00A50BD1"/>
    <w:rsid w:val="00A52A8A"/>
    <w:rsid w:val="00A5405E"/>
    <w:rsid w:val="00A621F1"/>
    <w:rsid w:val="00A77097"/>
    <w:rsid w:val="00A82646"/>
    <w:rsid w:val="00A84992"/>
    <w:rsid w:val="00A92765"/>
    <w:rsid w:val="00A9624E"/>
    <w:rsid w:val="00AA2084"/>
    <w:rsid w:val="00AB0A1D"/>
    <w:rsid w:val="00AB3CE3"/>
    <w:rsid w:val="00AB4776"/>
    <w:rsid w:val="00AE1AA1"/>
    <w:rsid w:val="00AE5CAA"/>
    <w:rsid w:val="00AE7CB3"/>
    <w:rsid w:val="00AF2730"/>
    <w:rsid w:val="00AF6405"/>
    <w:rsid w:val="00B02343"/>
    <w:rsid w:val="00B104D1"/>
    <w:rsid w:val="00B2216A"/>
    <w:rsid w:val="00B31A7C"/>
    <w:rsid w:val="00B3430A"/>
    <w:rsid w:val="00B3697E"/>
    <w:rsid w:val="00B36A2F"/>
    <w:rsid w:val="00B523CE"/>
    <w:rsid w:val="00B96C16"/>
    <w:rsid w:val="00BB651B"/>
    <w:rsid w:val="00BC0C84"/>
    <w:rsid w:val="00BD25DE"/>
    <w:rsid w:val="00BD48CB"/>
    <w:rsid w:val="00BE6A2C"/>
    <w:rsid w:val="00C01A14"/>
    <w:rsid w:val="00C03C51"/>
    <w:rsid w:val="00C1319C"/>
    <w:rsid w:val="00C15E03"/>
    <w:rsid w:val="00C25DB0"/>
    <w:rsid w:val="00C4271A"/>
    <w:rsid w:val="00C476D1"/>
    <w:rsid w:val="00C824DC"/>
    <w:rsid w:val="00C85BBF"/>
    <w:rsid w:val="00C863D1"/>
    <w:rsid w:val="00C90D41"/>
    <w:rsid w:val="00C954E4"/>
    <w:rsid w:val="00CA4BDC"/>
    <w:rsid w:val="00CB331C"/>
    <w:rsid w:val="00CC65CA"/>
    <w:rsid w:val="00CC7BCF"/>
    <w:rsid w:val="00CE2C1F"/>
    <w:rsid w:val="00CF1A4B"/>
    <w:rsid w:val="00D01869"/>
    <w:rsid w:val="00D1518B"/>
    <w:rsid w:val="00D22500"/>
    <w:rsid w:val="00D2342C"/>
    <w:rsid w:val="00D25280"/>
    <w:rsid w:val="00D25F26"/>
    <w:rsid w:val="00D27E66"/>
    <w:rsid w:val="00D30C6F"/>
    <w:rsid w:val="00D3447B"/>
    <w:rsid w:val="00D3782B"/>
    <w:rsid w:val="00D37C0D"/>
    <w:rsid w:val="00D43154"/>
    <w:rsid w:val="00D4644A"/>
    <w:rsid w:val="00D5574E"/>
    <w:rsid w:val="00D705FA"/>
    <w:rsid w:val="00D73193"/>
    <w:rsid w:val="00DA3A8A"/>
    <w:rsid w:val="00DB0B6A"/>
    <w:rsid w:val="00DC32D5"/>
    <w:rsid w:val="00DC51F8"/>
    <w:rsid w:val="00DE0B8B"/>
    <w:rsid w:val="00DE6C97"/>
    <w:rsid w:val="00DE6DE8"/>
    <w:rsid w:val="00E069F7"/>
    <w:rsid w:val="00E16CF0"/>
    <w:rsid w:val="00E235D7"/>
    <w:rsid w:val="00E24B80"/>
    <w:rsid w:val="00E27A99"/>
    <w:rsid w:val="00E34340"/>
    <w:rsid w:val="00E344C5"/>
    <w:rsid w:val="00E40135"/>
    <w:rsid w:val="00E40D23"/>
    <w:rsid w:val="00E632F5"/>
    <w:rsid w:val="00E64089"/>
    <w:rsid w:val="00E70F3E"/>
    <w:rsid w:val="00E75FD7"/>
    <w:rsid w:val="00E93008"/>
    <w:rsid w:val="00E93571"/>
    <w:rsid w:val="00EA5514"/>
    <w:rsid w:val="00EA7898"/>
    <w:rsid w:val="00EB4653"/>
    <w:rsid w:val="00EB5B93"/>
    <w:rsid w:val="00EC0F54"/>
    <w:rsid w:val="00ED08CD"/>
    <w:rsid w:val="00ED3A3C"/>
    <w:rsid w:val="00EE0C8F"/>
    <w:rsid w:val="00EE0E6B"/>
    <w:rsid w:val="00EF5CCD"/>
    <w:rsid w:val="00F00865"/>
    <w:rsid w:val="00F03205"/>
    <w:rsid w:val="00F11A21"/>
    <w:rsid w:val="00F16504"/>
    <w:rsid w:val="00F243B6"/>
    <w:rsid w:val="00F25813"/>
    <w:rsid w:val="00F25C37"/>
    <w:rsid w:val="00F308CD"/>
    <w:rsid w:val="00F52020"/>
    <w:rsid w:val="00F54CE3"/>
    <w:rsid w:val="00F61284"/>
    <w:rsid w:val="00F62892"/>
    <w:rsid w:val="00F63A40"/>
    <w:rsid w:val="00F65EC0"/>
    <w:rsid w:val="00F71463"/>
    <w:rsid w:val="00F74BC8"/>
    <w:rsid w:val="00F77A37"/>
    <w:rsid w:val="00F8375B"/>
    <w:rsid w:val="00F850B2"/>
    <w:rsid w:val="00F86081"/>
    <w:rsid w:val="00F8635E"/>
    <w:rsid w:val="00FB75F9"/>
    <w:rsid w:val="00FC6D16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F5CD"/>
  <w15:chartTrackingRefBased/>
  <w15:docId w15:val="{930EDFFF-73BE-4381-920E-91E30272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A52A8A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A52A8A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A52A8A"/>
    <w:pPr>
      <w:keepNext/>
      <w:keepLines/>
      <w:numPr>
        <w:ilvl w:val="3"/>
        <w:numId w:val="2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A52A8A"/>
    <w:pPr>
      <w:keepNext/>
      <w:keepLines/>
      <w:numPr>
        <w:ilvl w:val="4"/>
        <w:numId w:val="2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A52A8A"/>
    <w:pPr>
      <w:keepNext/>
      <w:keepLines/>
      <w:numPr>
        <w:ilvl w:val="5"/>
        <w:numId w:val="2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A52A8A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A52A8A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A52A8A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A52A8A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A52A8A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TOC2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TOC3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  <w:style w:type="character" w:styleId="affd">
    <w:name w:val="Unresolved Mention"/>
    <w:basedOn w:val="a9"/>
    <w:uiPriority w:val="99"/>
    <w:semiHidden/>
    <w:unhideWhenUsed/>
    <w:rsid w:val="009D5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6446;&#33688;-03-&#21487;&#34892;&#24615;&#20998;&#26512;&#25253;&#21578;-17&#21608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5CDEDC6F734855934B6D882A6351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1050EC-40E1-482D-9E0D-D9636E0E31C3}"/>
      </w:docPartPr>
      <w:docPartBody>
        <w:p w:rsidR="00100854" w:rsidRDefault="00DF5596">
          <w:pPr>
            <w:pStyle w:val="0E5CDEDC6F734855934B6D882A63518A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524891FDD2449AE9FCD426BF9BCE2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CCAC0-C25A-4347-BFF4-8359C4722275}"/>
      </w:docPartPr>
      <w:docPartBody>
        <w:p w:rsidR="00100854" w:rsidRDefault="00DF5596">
          <w:pPr>
            <w:pStyle w:val="C524891FDD2449AE9FCD426BF9BCE289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80B3F6C97B7B4AD29321B314D339A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0D6666-7DEE-46F1-8A34-D1899E04CAB2}"/>
      </w:docPartPr>
      <w:docPartBody>
        <w:p w:rsidR="00100854" w:rsidRDefault="00DF5596">
          <w:pPr>
            <w:pStyle w:val="80B3F6C97B7B4AD29321B314D339A510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39903AEE250844D1A75CBCA2E3381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0C934F-4C4F-4D95-8EEF-B7FE996138EF}"/>
      </w:docPartPr>
      <w:docPartBody>
        <w:p w:rsidR="00100854" w:rsidRDefault="00DF5596">
          <w:pPr>
            <w:pStyle w:val="39903AEE250844D1A75CBCA2E3381B58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A6FEB5825B6240FB950378E08D060E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D7734-7BE9-4D6C-9630-AE255DBC5A86}"/>
      </w:docPartPr>
      <w:docPartBody>
        <w:p w:rsidR="00100854" w:rsidRDefault="00DF5596">
          <w:pPr>
            <w:pStyle w:val="A6FEB5825B6240FB950378E08D060EBE"/>
          </w:pPr>
          <w:r>
            <w:rPr>
              <w:rStyle w:val="a3"/>
            </w:rPr>
            <w:t>专业</w:t>
          </w:r>
        </w:p>
      </w:docPartBody>
    </w:docPart>
    <w:docPart>
      <w:docPartPr>
        <w:name w:val="D729F1E6A7EB4C7D9D57E80B24E33F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88B2B-068A-4498-BF82-C72116C1B386}"/>
      </w:docPartPr>
      <w:docPartBody>
        <w:p w:rsidR="00100854" w:rsidRDefault="00DF5596">
          <w:pPr>
            <w:pStyle w:val="D729F1E6A7EB4C7D9D57E80B24E33F2D"/>
          </w:pPr>
          <w:r>
            <w:rPr>
              <w:rStyle w:val="a3"/>
            </w:rPr>
            <w:t>班级</w:t>
          </w:r>
        </w:p>
      </w:docPartBody>
    </w:docPart>
    <w:docPart>
      <w:docPartPr>
        <w:name w:val="668538A058E244C2AEB0DC5CC25E62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D88E46-6E27-4685-8EF7-A185C5CA8072}"/>
      </w:docPartPr>
      <w:docPartBody>
        <w:p w:rsidR="00100854" w:rsidRDefault="00DF5596">
          <w:pPr>
            <w:pStyle w:val="668538A058E244C2AEB0DC5CC25E62AB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7B76D7A91D9143F590C19B5BEA615D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8F1852-7C5D-4273-9010-AC395D5F0B45}"/>
      </w:docPartPr>
      <w:docPartBody>
        <w:p w:rsidR="00100854" w:rsidRDefault="00DF5596">
          <w:pPr>
            <w:pStyle w:val="7B76D7A91D9143F590C19B5BEA615DCC"/>
          </w:pPr>
          <w:r>
            <w:rPr>
              <w:rStyle w:val="a3"/>
            </w:rPr>
            <w:t>职称</w:t>
          </w:r>
        </w:p>
      </w:docPartBody>
    </w:docPart>
    <w:docPart>
      <w:docPartPr>
        <w:name w:val="DE1FABE328004F77A72DBB7F045F9A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8D546-2C99-496A-A547-FA8360B48F5E}"/>
      </w:docPartPr>
      <w:docPartBody>
        <w:p w:rsidR="00100854" w:rsidRDefault="00DF5596">
          <w:pPr>
            <w:pStyle w:val="DE1FABE328004F77A72DBB7F045F9A6B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6"/>
    <w:rsid w:val="00100854"/>
    <w:rsid w:val="00406A5C"/>
    <w:rsid w:val="00476542"/>
    <w:rsid w:val="004C60C9"/>
    <w:rsid w:val="00853098"/>
    <w:rsid w:val="00C47375"/>
    <w:rsid w:val="00CC41CA"/>
    <w:rsid w:val="00DB7395"/>
    <w:rsid w:val="00DF5596"/>
    <w:rsid w:val="00E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E5CDEDC6F734855934B6D882A63518A">
    <w:name w:val="0E5CDEDC6F734855934B6D882A63518A"/>
    <w:pPr>
      <w:widowControl w:val="0"/>
      <w:jc w:val="both"/>
    </w:pPr>
  </w:style>
  <w:style w:type="paragraph" w:customStyle="1" w:styleId="C524891FDD2449AE9FCD426BF9BCE289">
    <w:name w:val="C524891FDD2449AE9FCD426BF9BCE289"/>
    <w:pPr>
      <w:widowControl w:val="0"/>
      <w:jc w:val="both"/>
    </w:pPr>
  </w:style>
  <w:style w:type="paragraph" w:customStyle="1" w:styleId="80B3F6C97B7B4AD29321B314D339A510">
    <w:name w:val="80B3F6C97B7B4AD29321B314D339A510"/>
    <w:pPr>
      <w:widowControl w:val="0"/>
      <w:jc w:val="both"/>
    </w:pPr>
  </w:style>
  <w:style w:type="paragraph" w:customStyle="1" w:styleId="39903AEE250844D1A75CBCA2E3381B58">
    <w:name w:val="39903AEE250844D1A75CBCA2E3381B58"/>
    <w:pPr>
      <w:widowControl w:val="0"/>
      <w:jc w:val="both"/>
    </w:pPr>
  </w:style>
  <w:style w:type="paragraph" w:customStyle="1" w:styleId="A6FEB5825B6240FB950378E08D060EBE">
    <w:name w:val="A6FEB5825B6240FB950378E08D060EBE"/>
    <w:pPr>
      <w:widowControl w:val="0"/>
      <w:jc w:val="both"/>
    </w:pPr>
  </w:style>
  <w:style w:type="paragraph" w:customStyle="1" w:styleId="D729F1E6A7EB4C7D9D57E80B24E33F2D">
    <w:name w:val="D729F1E6A7EB4C7D9D57E80B24E33F2D"/>
    <w:pPr>
      <w:widowControl w:val="0"/>
      <w:jc w:val="both"/>
    </w:pPr>
  </w:style>
  <w:style w:type="paragraph" w:customStyle="1" w:styleId="668538A058E244C2AEB0DC5CC25E62AB">
    <w:name w:val="668538A058E244C2AEB0DC5CC25E62AB"/>
    <w:pPr>
      <w:widowControl w:val="0"/>
      <w:jc w:val="both"/>
    </w:pPr>
  </w:style>
  <w:style w:type="paragraph" w:customStyle="1" w:styleId="7B76D7A91D9143F590C19B5BEA615DCC">
    <w:name w:val="7B76D7A91D9143F590C19B5BEA615DCC"/>
    <w:pPr>
      <w:widowControl w:val="0"/>
      <w:jc w:val="both"/>
    </w:pPr>
  </w:style>
  <w:style w:type="paragraph" w:customStyle="1" w:styleId="DE1FABE328004F77A72DBB7F045F9A6B">
    <w:name w:val="DE1FABE328004F77A72DBB7F045F9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E2F1-78E7-46D9-8350-57604BD8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计算机学院-李莘-03-可行性分析报告-17周前完成-201810.dotx</Template>
  <TotalTime>1397</TotalTime>
  <Pages>8</Pages>
  <Words>968</Words>
  <Characters>5524</Characters>
  <Application>Microsoft Office Word</Application>
  <DocSecurity>0</DocSecurity>
  <Lines>46</Lines>
  <Paragraphs>12</Paragraphs>
  <ScaleCrop>false</ScaleCrop>
  <Company>成都信息工程大学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李 莘</cp:lastModifiedBy>
  <cp:revision>162</cp:revision>
  <dcterms:created xsi:type="dcterms:W3CDTF">2019-01-02T06:45:00Z</dcterms:created>
  <dcterms:modified xsi:type="dcterms:W3CDTF">2019-06-03T16:38:00Z</dcterms:modified>
</cp:coreProperties>
</file>